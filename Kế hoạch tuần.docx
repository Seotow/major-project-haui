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4D2C" w14:textId="77777777" w:rsidR="005254A2" w:rsidRPr="006928AF" w:rsidRDefault="005254A2" w:rsidP="005254A2">
      <w:pPr>
        <w:jc w:val="center"/>
        <w:rPr>
          <w:b/>
          <w:bCs/>
          <w:szCs w:val="28"/>
        </w:rPr>
      </w:pPr>
      <w:r w:rsidRPr="006928AF">
        <w:rPr>
          <w:b/>
          <w:bCs/>
          <w:szCs w:val="28"/>
        </w:rPr>
        <w:t>KẾ HOẠCH THỰC HIỆN BÀI TẬP LỚN</w:t>
      </w:r>
    </w:p>
    <w:p w14:paraId="0F1A8101" w14:textId="5F2C4B39" w:rsidR="005254A2" w:rsidRPr="006928AF" w:rsidRDefault="005254A2" w:rsidP="005254A2">
      <w:pPr>
        <w:rPr>
          <w:rFonts w:eastAsia="Times New Roman"/>
          <w:szCs w:val="28"/>
        </w:rPr>
      </w:pPr>
      <w:r w:rsidRPr="006928AF">
        <w:rPr>
          <w:szCs w:val="28"/>
        </w:rPr>
        <w:t>Tên lớp:</w:t>
      </w:r>
      <w:r w:rsidR="006928AF" w:rsidRPr="006928AF">
        <w:rPr>
          <w:szCs w:val="28"/>
        </w:rPr>
        <w:t xml:space="preserve"> 20242IT6122001 </w:t>
      </w:r>
      <w:r w:rsidRPr="006928AF">
        <w:rPr>
          <w:szCs w:val="28"/>
        </w:rPr>
        <w:t>Khóa:</w:t>
      </w:r>
      <w:r w:rsidR="006928AF" w:rsidRPr="006928AF">
        <w:rPr>
          <w:szCs w:val="28"/>
        </w:rPr>
        <w:t xml:space="preserve"> K17</w:t>
      </w:r>
      <w:r w:rsidRPr="006928AF">
        <w:rPr>
          <w:szCs w:val="28"/>
        </w:rPr>
        <w:t xml:space="preserve"> </w:t>
      </w:r>
      <w:r w:rsidRPr="006928AF">
        <w:rPr>
          <w:szCs w:val="28"/>
        </w:rPr>
        <w:tab/>
      </w:r>
      <w:r w:rsidRPr="006928AF">
        <w:rPr>
          <w:rFonts w:eastAsia="Times New Roman"/>
          <w:szCs w:val="28"/>
        </w:rPr>
        <w:t xml:space="preserve">Tên nhóm: </w:t>
      </w:r>
      <w:r w:rsidR="006928AF" w:rsidRPr="006928AF">
        <w:rPr>
          <w:rFonts w:eastAsia="Times New Roman"/>
          <w:szCs w:val="28"/>
        </w:rPr>
        <w:t>5</w:t>
      </w:r>
      <w:r w:rsidRPr="006928AF">
        <w:rPr>
          <w:rFonts w:eastAsia="Times New Roman"/>
          <w:szCs w:val="28"/>
        </w:rPr>
        <w:t xml:space="preserve"> </w:t>
      </w:r>
    </w:p>
    <w:p w14:paraId="06D3CC0C" w14:textId="2D1F638D" w:rsidR="005254A2" w:rsidRPr="00293F32" w:rsidRDefault="005254A2" w:rsidP="00293F32">
      <w:pPr>
        <w:tabs>
          <w:tab w:val="left" w:pos="1260"/>
        </w:tabs>
        <w:ind w:left="90" w:firstLine="630"/>
        <w:rPr>
          <w:bCs/>
          <w:szCs w:val="28"/>
        </w:rPr>
      </w:pPr>
      <w:r w:rsidRPr="006928AF">
        <w:rPr>
          <w:rFonts w:eastAsia="Times New Roman"/>
          <w:szCs w:val="28"/>
        </w:rPr>
        <w:t xml:space="preserve">Họ và tên thành viên trong nhóm: </w:t>
      </w:r>
      <w:r w:rsidR="00293F32" w:rsidRPr="00EF4252">
        <w:rPr>
          <w:szCs w:val="28"/>
        </w:rPr>
        <w:t>1) Hoàng Nguyễn Tùng Huy; 2) Nguyễn Trung Hiếu; 3) Nguyễn Mạnh Hoàn; 4) Đinh Duy Thái; 5) Nguyễn Khải Hưng</w:t>
      </w:r>
    </w:p>
    <w:p w14:paraId="0647A32F" w14:textId="323EBB10" w:rsidR="005254A2" w:rsidRDefault="005254A2" w:rsidP="005254A2">
      <w:pPr>
        <w:rPr>
          <w:bCs/>
          <w:szCs w:val="28"/>
        </w:rPr>
      </w:pPr>
      <w:r w:rsidRPr="006928AF">
        <w:rPr>
          <w:szCs w:val="28"/>
          <w:lang w:val="fr-FR"/>
        </w:rPr>
        <w:t xml:space="preserve">Tên chủ </w:t>
      </w:r>
      <w:proofErr w:type="gramStart"/>
      <w:r w:rsidRPr="006928AF">
        <w:rPr>
          <w:szCs w:val="28"/>
          <w:lang w:val="fr-FR"/>
        </w:rPr>
        <w:t>đề:</w:t>
      </w:r>
      <w:proofErr w:type="gramEnd"/>
      <w:r w:rsidRPr="006928AF">
        <w:rPr>
          <w:szCs w:val="28"/>
          <w:lang w:val="fr-FR"/>
        </w:rPr>
        <w:t xml:space="preserve"> </w:t>
      </w:r>
      <w:r w:rsidR="00784CDD" w:rsidRPr="00EF4252">
        <w:rPr>
          <w:bCs/>
          <w:szCs w:val="28"/>
        </w:rPr>
        <w:t>Xây dựng và thiết kế game 2D platform “Tiny Fight”</w:t>
      </w:r>
    </w:p>
    <w:p w14:paraId="167C38A0" w14:textId="77777777" w:rsidR="00844750" w:rsidRPr="006928AF" w:rsidRDefault="00844750" w:rsidP="005254A2">
      <w:pPr>
        <w:rPr>
          <w:szCs w:val="28"/>
          <w:lang w:val="fr-FR"/>
        </w:rPr>
      </w:pPr>
    </w:p>
    <w:tbl>
      <w:tblPr>
        <w:tblW w:w="1359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420"/>
        <w:gridCol w:w="5220"/>
        <w:gridCol w:w="3330"/>
      </w:tblGrid>
      <w:tr w:rsidR="005254A2" w:rsidRPr="006928AF" w14:paraId="3CB1FEF4" w14:textId="77777777" w:rsidTr="00C32BCB">
        <w:trPr>
          <w:trHeight w:val="590"/>
        </w:trPr>
        <w:tc>
          <w:tcPr>
            <w:tcW w:w="1620" w:type="dxa"/>
            <w:shd w:val="clear" w:color="auto" w:fill="auto"/>
            <w:vAlign w:val="center"/>
          </w:tcPr>
          <w:p w14:paraId="054BE5BE" w14:textId="77777777" w:rsidR="005254A2" w:rsidRPr="009D3491" w:rsidRDefault="005254A2" w:rsidP="00784CDD">
            <w:pPr>
              <w:pStyle w:val="NoSpacing"/>
              <w:jc w:val="center"/>
              <w:rPr>
                <w:b/>
                <w:bCs/>
                <w:lang w:val="fr-FR"/>
              </w:rPr>
            </w:pPr>
            <w:bookmarkStart w:id="0" w:name="_Hlk11318127"/>
            <w:r w:rsidRPr="009D3491">
              <w:rPr>
                <w:b/>
                <w:bCs/>
                <w:lang w:val="fr-FR"/>
              </w:rPr>
              <w:t>Tuần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BB96F2F" w14:textId="77777777" w:rsidR="005254A2" w:rsidRPr="009D3491" w:rsidRDefault="005254A2" w:rsidP="00784CDD">
            <w:pPr>
              <w:pStyle w:val="NoSpacing"/>
              <w:rPr>
                <w:b/>
                <w:bCs/>
                <w:lang w:val="fr-FR"/>
              </w:rPr>
            </w:pPr>
            <w:r w:rsidRPr="009D3491">
              <w:rPr>
                <w:b/>
                <w:bCs/>
                <w:lang w:val="fr-FR"/>
              </w:rPr>
              <w:t>Người thực hiện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3EB2AA7" w14:textId="77777777" w:rsidR="005254A2" w:rsidRPr="009D3491" w:rsidRDefault="005254A2" w:rsidP="00784CDD">
            <w:pPr>
              <w:pStyle w:val="NoSpacing"/>
              <w:rPr>
                <w:b/>
                <w:bCs/>
                <w:lang w:val="fr-FR"/>
              </w:rPr>
            </w:pPr>
            <w:r w:rsidRPr="009D3491">
              <w:rPr>
                <w:b/>
                <w:bCs/>
                <w:lang w:val="fr-FR"/>
              </w:rPr>
              <w:t>Nội dung công việc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0FD01493" w14:textId="77777777" w:rsidR="005254A2" w:rsidRPr="009D3491" w:rsidRDefault="005254A2" w:rsidP="00784CDD">
            <w:pPr>
              <w:pStyle w:val="NoSpacing"/>
              <w:rPr>
                <w:b/>
                <w:bCs/>
                <w:lang w:val="fr-FR"/>
              </w:rPr>
            </w:pPr>
            <w:r w:rsidRPr="009D3491">
              <w:rPr>
                <w:b/>
                <w:bCs/>
                <w:lang w:val="fr-FR"/>
              </w:rPr>
              <w:t>Phương pháp thực hiện</w:t>
            </w:r>
          </w:p>
        </w:tc>
      </w:tr>
      <w:tr w:rsidR="005254A2" w:rsidRPr="003406D0" w14:paraId="6BA66A36" w14:textId="77777777" w:rsidTr="00C32BCB">
        <w:trPr>
          <w:trHeight w:val="288"/>
        </w:trPr>
        <w:tc>
          <w:tcPr>
            <w:tcW w:w="1620" w:type="dxa"/>
            <w:shd w:val="clear" w:color="auto" w:fill="auto"/>
            <w:vAlign w:val="center"/>
          </w:tcPr>
          <w:p w14:paraId="138EAF49" w14:textId="77777777" w:rsidR="005254A2" w:rsidRPr="006928AF" w:rsidRDefault="005254A2" w:rsidP="009D3491">
            <w:pPr>
              <w:pStyle w:val="NoSpacing"/>
              <w:jc w:val="center"/>
              <w:rPr>
                <w:lang w:val="fr-FR"/>
              </w:rPr>
            </w:pPr>
            <w:r w:rsidRPr="006928AF">
              <w:rPr>
                <w:lang w:val="fr-FR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3E7326C" w14:textId="6D71916F" w:rsidR="005254A2" w:rsidRPr="006928AF" w:rsidRDefault="00784CDD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Cả nhóm</w:t>
            </w:r>
          </w:p>
        </w:tc>
        <w:tc>
          <w:tcPr>
            <w:tcW w:w="5220" w:type="dxa"/>
            <w:shd w:val="clear" w:color="auto" w:fill="auto"/>
          </w:tcPr>
          <w:p w14:paraId="37864E33" w14:textId="2CA77AB9" w:rsidR="005254A2" w:rsidRPr="006928AF" w:rsidRDefault="00ED7DE1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Thiết lập kênh giao tiếp, chọn đề tài và lựa chọn công cụ giải quyết đề tài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672C2C2" w14:textId="393A55B0" w:rsidR="005254A2" w:rsidRPr="006928AF" w:rsidRDefault="008F50BD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Lấy ý kiến</w:t>
            </w:r>
            <w:r w:rsidR="00AE1868">
              <w:rPr>
                <w:lang w:val="fr-FR"/>
              </w:rPr>
              <w:t xml:space="preserve"> các thành viên để tiến hành</w:t>
            </w:r>
          </w:p>
        </w:tc>
      </w:tr>
      <w:tr w:rsidR="008E4C77" w:rsidRPr="003406D0" w14:paraId="10F86189" w14:textId="77777777" w:rsidTr="00C32BCB">
        <w:trPr>
          <w:trHeight w:val="12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6A457C5F" w14:textId="77777777" w:rsidR="008E4C77" w:rsidRPr="006928AF" w:rsidRDefault="008E4C77" w:rsidP="009D3491">
            <w:pPr>
              <w:pStyle w:val="NoSpacing"/>
              <w:jc w:val="center"/>
              <w:rPr>
                <w:lang w:val="fr-FR"/>
              </w:rPr>
            </w:pPr>
            <w:r w:rsidRPr="006928AF">
              <w:rPr>
                <w:lang w:val="fr-FR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06C131F1" w14:textId="6798995D" w:rsidR="008E4C77" w:rsidRPr="006928AF" w:rsidRDefault="008E4C77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Hoàng Nguyễn Tùng Huy</w:t>
            </w:r>
          </w:p>
        </w:tc>
        <w:tc>
          <w:tcPr>
            <w:tcW w:w="5220" w:type="dxa"/>
            <w:shd w:val="clear" w:color="auto" w:fill="auto"/>
          </w:tcPr>
          <w:p w14:paraId="3CA58D78" w14:textId="751C0392" w:rsidR="008E4C77" w:rsidRPr="006928AF" w:rsidRDefault="008E4C77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Xây dựng mã nguồn cơ bản trên Unity</w:t>
            </w:r>
            <w:r w:rsidR="00CC370E">
              <w:rPr>
                <w:lang w:val="fr-FR"/>
              </w:rPr>
              <w:t xml:space="preserve"> 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A6BE5F5" w14:textId="77777777" w:rsidR="008E4C77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363100CC" w14:textId="6BDF33B4" w:rsidR="008E4C77" w:rsidRPr="006928AF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8E4C77" w:rsidRPr="003406D0" w14:paraId="67B37CE6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368B9EE2" w14:textId="77777777" w:rsidR="008E4C77" w:rsidRPr="006928AF" w:rsidRDefault="008E4C77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255B0D89" w14:textId="1C12D056" w:rsidR="008E4C77" w:rsidRPr="006928AF" w:rsidRDefault="008E4C77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Trung Hiếu</w:t>
            </w:r>
          </w:p>
        </w:tc>
        <w:tc>
          <w:tcPr>
            <w:tcW w:w="5220" w:type="dxa"/>
            <w:shd w:val="clear" w:color="auto" w:fill="auto"/>
          </w:tcPr>
          <w:p w14:paraId="3122F48C" w14:textId="2576671F" w:rsidR="008E4C77" w:rsidRPr="006928AF" w:rsidRDefault="00CC370E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Đẩy ứng dụng lên github để quản lý mã nguồn, xây dựng kênh trello hỗ trợ </w:t>
            </w:r>
            <w:r w:rsidR="00A67A09">
              <w:rPr>
                <w:lang w:val="fr-FR"/>
              </w:rPr>
              <w:t>quản lý dự án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0CA7FDAB" w14:textId="77777777" w:rsidR="00A67A09" w:rsidRDefault="00A67A09" w:rsidP="00A67A09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250C660B" w14:textId="23BB48E3" w:rsidR="008E4C77" w:rsidRPr="006928AF" w:rsidRDefault="00A67A09" w:rsidP="00A67A09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AE1868" w:rsidRPr="00B82DEA" w14:paraId="7C35A506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6BCB79A4" w14:textId="77777777" w:rsidR="00AE1868" w:rsidRPr="006928AF" w:rsidRDefault="00AE1868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78066C9B" w14:textId="10125CB0" w:rsidR="00AE1868" w:rsidRPr="006928AF" w:rsidRDefault="00AE1868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Mạnh Hoàn</w:t>
            </w:r>
          </w:p>
        </w:tc>
        <w:tc>
          <w:tcPr>
            <w:tcW w:w="5220" w:type="dxa"/>
            <w:shd w:val="clear" w:color="auto" w:fill="auto"/>
          </w:tcPr>
          <w:p w14:paraId="29816308" w14:textId="3537C82E" w:rsidR="00AE1868" w:rsidRPr="006928AF" w:rsidRDefault="00B82DEA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Tìm kiếm tài nguyên (assets) cho game</w:t>
            </w:r>
            <w:r w:rsidR="00B11D34">
              <w:rPr>
                <w:lang w:val="fr-FR"/>
              </w:rPr>
              <w:t>, lên ý tưởng về nhân vật và quái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63C0F2F6" w14:textId="21F4BD62" w:rsidR="00AE1868" w:rsidRPr="006928AF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Sưu tầm tài liệu</w:t>
            </w:r>
          </w:p>
        </w:tc>
      </w:tr>
      <w:tr w:rsidR="00AE1868" w:rsidRPr="003406D0" w14:paraId="3416C381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3108D955" w14:textId="77777777" w:rsidR="00AE1868" w:rsidRPr="006928AF" w:rsidRDefault="00AE1868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3B8658FD" w14:textId="50CE574C" w:rsidR="00AE1868" w:rsidRPr="006928AF" w:rsidRDefault="00AE1868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Đinh Duy Thái</w:t>
            </w:r>
          </w:p>
        </w:tc>
        <w:tc>
          <w:tcPr>
            <w:tcW w:w="5220" w:type="dxa"/>
            <w:shd w:val="clear" w:color="auto" w:fill="auto"/>
          </w:tcPr>
          <w:p w14:paraId="2C10A3D9" w14:textId="4A17F6A0" w:rsidR="00AE1868" w:rsidRPr="006928AF" w:rsidRDefault="00C45567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Tìm hiểu tổng quan về trò chơi điện tử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0FA5A12" w14:textId="77777777" w:rsidR="00AE1868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156A8FAE" w14:textId="380A20D7" w:rsidR="008E4C77" w:rsidRPr="006928AF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</w:tc>
      </w:tr>
      <w:tr w:rsidR="00AE1868" w:rsidRPr="003406D0" w14:paraId="38BA398F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6856F5AA" w14:textId="77777777" w:rsidR="00AE1868" w:rsidRPr="006928AF" w:rsidRDefault="00AE1868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6B1B77BC" w14:textId="00D408CC" w:rsidR="00AE1868" w:rsidRPr="006928AF" w:rsidRDefault="00AE1868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Khải Hưng</w:t>
            </w:r>
          </w:p>
        </w:tc>
        <w:tc>
          <w:tcPr>
            <w:tcW w:w="5220" w:type="dxa"/>
            <w:shd w:val="clear" w:color="auto" w:fill="auto"/>
          </w:tcPr>
          <w:p w14:paraId="17CD669A" w14:textId="7EEA55C3" w:rsidR="00AE1868" w:rsidRPr="006928AF" w:rsidRDefault="00C45567" w:rsidP="00784CD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Giới thiệu đề tài game và công cụ phát triển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DB690F7" w14:textId="77777777" w:rsidR="008E4C77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3DE5ECCD" w14:textId="3FE430CB" w:rsidR="00AE1868" w:rsidRPr="006928AF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</w:tc>
      </w:tr>
      <w:tr w:rsidR="009D43BC" w:rsidRPr="003406D0" w14:paraId="192D7F60" w14:textId="77777777" w:rsidTr="00C32BCB">
        <w:trPr>
          <w:trHeight w:val="12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2E50F3DE" w14:textId="1B208063" w:rsidR="009D43BC" w:rsidRPr="006928AF" w:rsidRDefault="009D43BC" w:rsidP="009D3491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2A84DF5" w14:textId="68DB92EE" w:rsidR="009D43BC" w:rsidRDefault="009D43BC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Hoàng Nguyễn Tùng Huy</w:t>
            </w:r>
          </w:p>
        </w:tc>
        <w:tc>
          <w:tcPr>
            <w:tcW w:w="5220" w:type="dxa"/>
            <w:shd w:val="clear" w:color="auto" w:fill="auto"/>
          </w:tcPr>
          <w:p w14:paraId="3DC3A6B1" w14:textId="7757617F" w:rsidR="009D43BC" w:rsidRDefault="00A943FC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Thiết kế nhân vật với các chứ năng di chuyển</w:t>
            </w:r>
            <w:r w:rsidR="00A13168">
              <w:rPr>
                <w:lang w:val="fr-FR"/>
              </w:rPr>
              <w:t xml:space="preserve">, thiết kế </w:t>
            </w:r>
            <w:r w:rsidR="003406D0">
              <w:rPr>
                <w:lang w:val="fr-FR"/>
              </w:rPr>
              <w:t xml:space="preserve">quái </w:t>
            </w:r>
            <w:r w:rsidR="00A13168">
              <w:rPr>
                <w:lang w:val="fr-FR"/>
              </w:rPr>
              <w:t>thường đi bộ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6BC0A6F1" w14:textId="2D3AEA50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15DEA35A" w14:textId="369E2365" w:rsidR="009D43BC" w:rsidRPr="006928AF" w:rsidRDefault="008E4C77" w:rsidP="009D3491">
            <w:pPr>
              <w:pStyle w:val="NoSpacing"/>
              <w:ind w:left="720" w:hanging="720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9D43BC" w:rsidRPr="003406D0" w14:paraId="7706693C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2AD06FAB" w14:textId="77777777" w:rsidR="009D43BC" w:rsidRPr="006928AF" w:rsidRDefault="009D43BC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1958CBC4" w14:textId="4AA0A8E6" w:rsidR="009D43BC" w:rsidRDefault="009D43BC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Trung Hiếu</w:t>
            </w:r>
          </w:p>
        </w:tc>
        <w:tc>
          <w:tcPr>
            <w:tcW w:w="5220" w:type="dxa"/>
            <w:shd w:val="clear" w:color="auto" w:fill="auto"/>
          </w:tcPr>
          <w:p w14:paraId="7E8DCD1B" w14:textId="63FCD1C8" w:rsidR="009D43BC" w:rsidRDefault="00A943FC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Thiết kế</w:t>
            </w:r>
            <w:r w:rsidR="00A13168">
              <w:rPr>
                <w:lang w:val="fr-FR"/>
              </w:rPr>
              <w:t xml:space="preserve"> quái thường bay, </w:t>
            </w:r>
            <w:r w:rsidR="00BA165F">
              <w:rPr>
                <w:lang w:val="fr-FR"/>
              </w:rPr>
              <w:t>logic di chuyển phát hiện nhận vật của quái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83BD12F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210279C6" w14:textId="2E7E3FD9" w:rsidR="009D43BC" w:rsidRPr="006928AF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9D43BC" w:rsidRPr="003406D0" w14:paraId="19F12147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4C000780" w14:textId="77777777" w:rsidR="009D43BC" w:rsidRPr="006928AF" w:rsidRDefault="009D43BC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382C9823" w14:textId="107C63BD" w:rsidR="009D43BC" w:rsidRDefault="009D43BC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Mạnh Hoàn</w:t>
            </w:r>
          </w:p>
        </w:tc>
        <w:tc>
          <w:tcPr>
            <w:tcW w:w="5220" w:type="dxa"/>
            <w:shd w:val="clear" w:color="auto" w:fill="auto"/>
          </w:tcPr>
          <w:p w14:paraId="21D53A01" w14:textId="41A7B338" w:rsidR="009D43BC" w:rsidRDefault="00D93EC7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FD2571">
              <w:rPr>
                <w:lang w:val="fr-FR"/>
              </w:rPr>
              <w:t xml:space="preserve">ên ý tưởng về </w:t>
            </w:r>
            <w:r>
              <w:rPr>
                <w:lang w:val="fr-FR"/>
              </w:rPr>
              <w:t>cách xây dựng màn chơi theo độ khó tăng dần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64E199DD" w14:textId="77777777" w:rsidR="009D43BC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0C1EF030" w14:textId="71F3804A" w:rsidR="008E4C77" w:rsidRPr="006928AF" w:rsidRDefault="008E4C77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Đánh giá</w:t>
            </w:r>
          </w:p>
        </w:tc>
      </w:tr>
      <w:tr w:rsidR="009D43BC" w:rsidRPr="00CF5D24" w14:paraId="37E02912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52967157" w14:textId="77777777" w:rsidR="009D43BC" w:rsidRPr="006928AF" w:rsidRDefault="009D43BC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7086FA8F" w14:textId="0F0AF785" w:rsidR="009D43BC" w:rsidRDefault="009D43BC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Đinh Duy Thái</w:t>
            </w:r>
          </w:p>
        </w:tc>
        <w:tc>
          <w:tcPr>
            <w:tcW w:w="5220" w:type="dxa"/>
            <w:shd w:val="clear" w:color="auto" w:fill="auto"/>
          </w:tcPr>
          <w:p w14:paraId="054725A1" w14:textId="647B7AB8" w:rsidR="009D43BC" w:rsidRDefault="0021053B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Kiểm thử chức năng </w:t>
            </w:r>
            <w:r w:rsidR="000A64FF">
              <w:rPr>
                <w:lang w:val="fr-FR"/>
              </w:rPr>
              <w:t>của quái thường di chuyển và bay, cơ chế phát hiện người chơi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5B8D900" w14:textId="77777777" w:rsidR="009D43BC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  <w:p w14:paraId="157B57B3" w14:textId="7E86920A" w:rsidR="009D3491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Đánh giá</w:t>
            </w:r>
          </w:p>
        </w:tc>
      </w:tr>
      <w:tr w:rsidR="009D43BC" w:rsidRPr="00CF5D24" w14:paraId="477C1AFB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2D94767A" w14:textId="77777777" w:rsidR="009D43BC" w:rsidRPr="006928AF" w:rsidRDefault="009D43BC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3391DF1E" w14:textId="32C66316" w:rsidR="009D43BC" w:rsidRDefault="009D43BC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Khải Hưng</w:t>
            </w:r>
          </w:p>
        </w:tc>
        <w:tc>
          <w:tcPr>
            <w:tcW w:w="5220" w:type="dxa"/>
            <w:shd w:val="clear" w:color="auto" w:fill="auto"/>
          </w:tcPr>
          <w:p w14:paraId="7E294F98" w14:textId="02552185" w:rsidR="009D43BC" w:rsidRDefault="000A64FF" w:rsidP="009D43B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Kiểm thức các chức năng di chuyển của nhân vật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7BD62EE1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  <w:p w14:paraId="11DF8849" w14:textId="62D17369" w:rsidR="009D43BC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Đánh giá</w:t>
            </w:r>
          </w:p>
        </w:tc>
      </w:tr>
      <w:tr w:rsidR="002C383D" w:rsidRPr="003406D0" w14:paraId="7D72AFC8" w14:textId="77777777" w:rsidTr="00C32BCB">
        <w:trPr>
          <w:trHeight w:val="12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0EEE22EF" w14:textId="33CE9634" w:rsidR="002C383D" w:rsidRPr="006928AF" w:rsidRDefault="002C383D" w:rsidP="009D3491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420" w:type="dxa"/>
            <w:shd w:val="clear" w:color="auto" w:fill="auto"/>
          </w:tcPr>
          <w:p w14:paraId="60BEE5F1" w14:textId="0C2D2B24" w:rsidR="002C383D" w:rsidRDefault="002C383D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Hoàng Nguyễn Tùng Huy</w:t>
            </w:r>
          </w:p>
        </w:tc>
        <w:tc>
          <w:tcPr>
            <w:tcW w:w="5220" w:type="dxa"/>
            <w:shd w:val="clear" w:color="auto" w:fill="auto"/>
          </w:tcPr>
          <w:p w14:paraId="16883475" w14:textId="29E77665" w:rsidR="002C383D" w:rsidRDefault="0010172A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Thiết kế cơ chế gây sát thương và nhận sát thương, bổ sung kỹ năng lướt cho nhân vật</w:t>
            </w:r>
            <w:r w:rsidR="00D00A83">
              <w:rPr>
                <w:lang w:val="fr-FR"/>
              </w:rPr>
              <w:t>, hoàn thiện màn chơi 1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E846EEA" w14:textId="63AE73D2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0251212F" w14:textId="7FBA05FB" w:rsidR="002C383D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2C383D" w:rsidRPr="003406D0" w14:paraId="0C5B0CA4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67D3570B" w14:textId="77777777" w:rsidR="002C383D" w:rsidRDefault="002C383D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31BF4253" w14:textId="3BDCCE42" w:rsidR="002C383D" w:rsidRDefault="002C383D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Trung Hiếu</w:t>
            </w:r>
          </w:p>
        </w:tc>
        <w:tc>
          <w:tcPr>
            <w:tcW w:w="5220" w:type="dxa"/>
            <w:shd w:val="clear" w:color="auto" w:fill="auto"/>
          </w:tcPr>
          <w:p w14:paraId="11603143" w14:textId="2CDB389F" w:rsidR="002C383D" w:rsidRDefault="00D451A0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Xây dựng </w:t>
            </w:r>
            <w:r w:rsidR="002C4F80">
              <w:rPr>
                <w:lang w:val="fr-FR"/>
              </w:rPr>
              <w:t>quái khủng cùng thuật toán AI cơ bản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9243286" w14:textId="77777777" w:rsidR="002C383D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324E9947" w14:textId="3CD0C260" w:rsidR="009D3491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2C383D" w:rsidRPr="00CF5D24" w14:paraId="5B824477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1C00ACDF" w14:textId="77777777" w:rsidR="002C383D" w:rsidRDefault="002C383D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60F4B0D0" w14:textId="20E18D13" w:rsidR="002C383D" w:rsidRDefault="002C383D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Mạnh Hoàn</w:t>
            </w:r>
          </w:p>
        </w:tc>
        <w:tc>
          <w:tcPr>
            <w:tcW w:w="5220" w:type="dxa"/>
            <w:shd w:val="clear" w:color="auto" w:fill="auto"/>
          </w:tcPr>
          <w:p w14:paraId="2630188B" w14:textId="6772636C" w:rsidR="002C383D" w:rsidRDefault="00D451A0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Xây dựng các màn hình, vẽ lại trên </w:t>
            </w:r>
            <w:r w:rsidR="001A17A1">
              <w:rPr>
                <w:lang w:val="fr-FR"/>
              </w:rPr>
              <w:t>mockup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0CCE6BCC" w14:textId="77777777" w:rsidR="002C383D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Sưu tầm tài liệu</w:t>
            </w:r>
          </w:p>
          <w:p w14:paraId="161F0494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lastRenderedPageBreak/>
              <w:t>Nghiên cứu tài liệu</w:t>
            </w:r>
          </w:p>
          <w:p w14:paraId="1E2A6570" w14:textId="0E170422" w:rsidR="009D3491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</w:tc>
      </w:tr>
      <w:tr w:rsidR="002C383D" w:rsidRPr="00CF5D24" w14:paraId="7ED1E4C9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2F896DB6" w14:textId="77777777" w:rsidR="002C383D" w:rsidRDefault="002C383D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4642A8D9" w14:textId="07EDD63E" w:rsidR="002C383D" w:rsidRDefault="002C383D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Đinh Duy Thái</w:t>
            </w:r>
          </w:p>
        </w:tc>
        <w:tc>
          <w:tcPr>
            <w:tcW w:w="5220" w:type="dxa"/>
            <w:shd w:val="clear" w:color="auto" w:fill="auto"/>
          </w:tcPr>
          <w:p w14:paraId="06545C7C" w14:textId="4091FCB0" w:rsidR="002C383D" w:rsidRDefault="001A17A1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Kiểm tra cơ chế nhận sát thương của quái, AI di chuyển của boss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DC05524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  <w:p w14:paraId="6D6CB7BE" w14:textId="468F010C" w:rsidR="002C383D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Đánh giá</w:t>
            </w:r>
          </w:p>
        </w:tc>
      </w:tr>
      <w:tr w:rsidR="002C383D" w:rsidRPr="00CF5D24" w14:paraId="7624F78B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55430175" w14:textId="77777777" w:rsidR="002C383D" w:rsidRDefault="002C383D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069BCAE3" w14:textId="4A40AED0" w:rsidR="002C383D" w:rsidRDefault="002C383D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Khải Hưng</w:t>
            </w:r>
          </w:p>
        </w:tc>
        <w:tc>
          <w:tcPr>
            <w:tcW w:w="5220" w:type="dxa"/>
            <w:shd w:val="clear" w:color="auto" w:fill="auto"/>
          </w:tcPr>
          <w:p w14:paraId="21C310BA" w14:textId="05D2A3BA" w:rsidR="002C383D" w:rsidRDefault="002D54F1" w:rsidP="002C383D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Xây dựng cốt truyện game, kiểm thử chức năng bắn đạn</w:t>
            </w:r>
            <w:r w:rsidR="009C1D1E">
              <w:rPr>
                <w:lang w:val="fr-FR"/>
              </w:rPr>
              <w:t>, kỹ năng lướt và nhận sát thương của nhân vật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24F673F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  <w:p w14:paraId="53657421" w14:textId="0B38A3F9" w:rsidR="002C383D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Đánh giá</w:t>
            </w:r>
          </w:p>
        </w:tc>
      </w:tr>
      <w:tr w:rsidR="009C1D1E" w:rsidRPr="003406D0" w14:paraId="16F5DE2A" w14:textId="77777777" w:rsidTr="00C32BCB">
        <w:trPr>
          <w:trHeight w:val="12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209DCD2B" w14:textId="7158B9B6" w:rsidR="009C1D1E" w:rsidRDefault="009C1D1E" w:rsidP="009D3491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420" w:type="dxa"/>
            <w:shd w:val="clear" w:color="auto" w:fill="auto"/>
          </w:tcPr>
          <w:p w14:paraId="60D4A583" w14:textId="3A15214A" w:rsidR="009C1D1E" w:rsidRDefault="009C1D1E" w:rsidP="009C1D1E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Hoàng Nguyễn Tùng Huy</w:t>
            </w:r>
          </w:p>
        </w:tc>
        <w:tc>
          <w:tcPr>
            <w:tcW w:w="5220" w:type="dxa"/>
            <w:shd w:val="clear" w:color="auto" w:fill="auto"/>
          </w:tcPr>
          <w:p w14:paraId="58DE89F3" w14:textId="3B27DBC1" w:rsidR="009C1D1E" w:rsidRDefault="00911310" w:rsidP="009C1D1E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Hoàn thiện màn chơi 2 và 3</w:t>
            </w:r>
            <w:r w:rsidR="00D1326D">
              <w:rPr>
                <w:lang w:val="fr-FR"/>
              </w:rPr>
              <w:t xml:space="preserve"> theo thiết kế</w:t>
            </w:r>
            <w:r>
              <w:rPr>
                <w:lang w:val="fr-FR"/>
              </w:rPr>
              <w:t xml:space="preserve">, </w:t>
            </w:r>
            <w:r w:rsidR="00D1326D">
              <w:rPr>
                <w:lang w:val="fr-FR"/>
              </w:rPr>
              <w:t>thêm UI tương tác cho game</w:t>
            </w:r>
            <w:r w:rsidR="007F649B">
              <w:rPr>
                <w:lang w:val="fr-FR"/>
              </w:rPr>
              <w:t>, thêm các vật phẩm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C3092CD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6C5F16AD" w14:textId="5E7C89E1" w:rsidR="00066C47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9C1D1E" w:rsidRPr="003406D0" w14:paraId="14CEE4FB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3DE99F06" w14:textId="77777777" w:rsidR="009C1D1E" w:rsidRDefault="009C1D1E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46868057" w14:textId="57AAD3F2" w:rsidR="009C1D1E" w:rsidRDefault="009C1D1E" w:rsidP="009C1D1E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Trung Hiếu</w:t>
            </w:r>
          </w:p>
        </w:tc>
        <w:tc>
          <w:tcPr>
            <w:tcW w:w="5220" w:type="dxa"/>
            <w:shd w:val="clear" w:color="auto" w:fill="auto"/>
          </w:tcPr>
          <w:p w14:paraId="30F66518" w14:textId="71CC72D5" w:rsidR="009C1D1E" w:rsidRDefault="00911310" w:rsidP="009C1D1E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Thiết lập cơ chế chuyển màn, chuyển giữa các scene</w:t>
            </w:r>
            <w:r w:rsidR="00CF5D24">
              <w:rPr>
                <w:lang w:val="fr-FR"/>
              </w:rPr>
              <w:t xml:space="preserve"> 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28A6DE2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77911B3D" w14:textId="03A63885" w:rsidR="009C1D1E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9D3491" w:rsidRPr="00C45567" w14:paraId="5BD0376F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6033215C" w14:textId="77777777" w:rsidR="009D3491" w:rsidRDefault="009D3491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2493BEC2" w14:textId="4F91D05E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Mạnh Hoàn</w:t>
            </w:r>
          </w:p>
        </w:tc>
        <w:tc>
          <w:tcPr>
            <w:tcW w:w="5220" w:type="dxa"/>
            <w:shd w:val="clear" w:color="auto" w:fill="auto"/>
          </w:tcPr>
          <w:p w14:paraId="5309E760" w14:textId="751AB288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Thiết kế storyboard của cả game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1E4F188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Sưu tầm tài liệu</w:t>
            </w:r>
          </w:p>
          <w:p w14:paraId="3712B284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3DFE31FB" w14:textId="63575010" w:rsidR="009D3491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</w:tc>
      </w:tr>
      <w:tr w:rsidR="009D3491" w:rsidRPr="00CF5D24" w14:paraId="0E176E48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5DEB8194" w14:textId="77777777" w:rsidR="009D3491" w:rsidRDefault="009D3491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2ED6E5F4" w14:textId="27F37DBE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Đinh Duy Thái</w:t>
            </w:r>
          </w:p>
        </w:tc>
        <w:tc>
          <w:tcPr>
            <w:tcW w:w="5220" w:type="dxa"/>
            <w:shd w:val="clear" w:color="auto" w:fill="auto"/>
          </w:tcPr>
          <w:p w14:paraId="05409DA8" w14:textId="5BB1B0EE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Kiểm thử chức năng của các vật phẩm, tương tác với vật thể bất lợi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9BF8B9C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  <w:p w14:paraId="1AECEB9C" w14:textId="245BD7C9" w:rsidR="009D3491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Đánh giá</w:t>
            </w:r>
          </w:p>
        </w:tc>
      </w:tr>
      <w:tr w:rsidR="009D3491" w:rsidRPr="00CF5D24" w14:paraId="297E7A44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  <w:vAlign w:val="center"/>
          </w:tcPr>
          <w:p w14:paraId="33EE72E2" w14:textId="77777777" w:rsidR="009D3491" w:rsidRDefault="009D3491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5DBA20D1" w14:textId="432BA276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Khải Hưng</w:t>
            </w:r>
          </w:p>
        </w:tc>
        <w:tc>
          <w:tcPr>
            <w:tcW w:w="5220" w:type="dxa"/>
            <w:shd w:val="clear" w:color="auto" w:fill="auto"/>
          </w:tcPr>
          <w:p w14:paraId="4889CE2A" w14:textId="0C508C27" w:rsidR="009D3491" w:rsidRDefault="009D3491" w:rsidP="009D3491">
            <w:pPr>
              <w:pStyle w:val="NoSpacing"/>
              <w:tabs>
                <w:tab w:val="left" w:pos="1066"/>
              </w:tabs>
              <w:rPr>
                <w:lang w:val="fr-FR"/>
              </w:rPr>
            </w:pPr>
            <w:r>
              <w:rPr>
                <w:lang w:val="fr-FR"/>
              </w:rPr>
              <w:t xml:space="preserve">Tổng hợp viết báo cáo Chương </w:t>
            </w:r>
            <w:proofErr w:type="gramStart"/>
            <w:r>
              <w:rPr>
                <w:lang w:val="fr-FR"/>
              </w:rPr>
              <w:t>2:</w:t>
            </w:r>
            <w:proofErr w:type="gramEnd"/>
            <w:r>
              <w:rPr>
                <w:lang w:val="fr-FR"/>
              </w:rPr>
              <w:t xml:space="preserve"> Thiết kế game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7930987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  <w:p w14:paraId="69B6EBBC" w14:textId="3EE15BFB" w:rsidR="009D3491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Đánh giá</w:t>
            </w:r>
          </w:p>
        </w:tc>
      </w:tr>
      <w:tr w:rsidR="009D3491" w:rsidRPr="003406D0" w14:paraId="17EEEFB0" w14:textId="77777777" w:rsidTr="00C32BCB">
        <w:trPr>
          <w:trHeight w:val="12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4DAF55B6" w14:textId="73F2CE00" w:rsidR="009D3491" w:rsidRDefault="009D3491" w:rsidP="009D3491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3420" w:type="dxa"/>
            <w:shd w:val="clear" w:color="auto" w:fill="auto"/>
          </w:tcPr>
          <w:p w14:paraId="5A7803A7" w14:textId="298A1561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Hoàng Nguyễn Tùng Huy</w:t>
            </w:r>
          </w:p>
        </w:tc>
        <w:tc>
          <w:tcPr>
            <w:tcW w:w="5220" w:type="dxa"/>
            <w:vMerge w:val="restart"/>
            <w:shd w:val="clear" w:color="auto" w:fill="auto"/>
          </w:tcPr>
          <w:p w14:paraId="49310405" w14:textId="2DAA0432" w:rsidR="009D3491" w:rsidRDefault="009D3491" w:rsidP="009D3491">
            <w:pPr>
              <w:pStyle w:val="NoSpacing"/>
              <w:tabs>
                <w:tab w:val="left" w:pos="1066"/>
              </w:tabs>
              <w:rPr>
                <w:lang w:val="fr-FR"/>
              </w:rPr>
            </w:pPr>
            <w:r>
              <w:rPr>
                <w:lang w:val="fr-FR"/>
              </w:rPr>
              <w:t>Thêm bẫy cho các màn chơi, hoàn thiện trò chơi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364BABC4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Nghiên cứu tài liệu</w:t>
            </w:r>
          </w:p>
          <w:p w14:paraId="7874124C" w14:textId="100952F3" w:rsidR="009D3491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Thực nghiệm</w:t>
            </w:r>
          </w:p>
        </w:tc>
      </w:tr>
      <w:tr w:rsidR="009D3491" w:rsidRPr="00C45567" w14:paraId="33E88689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</w:tcPr>
          <w:p w14:paraId="3E53D323" w14:textId="77777777" w:rsidR="009D3491" w:rsidRDefault="009D3491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30D7BE82" w14:textId="3163032E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Trung Hiếu</w:t>
            </w:r>
          </w:p>
        </w:tc>
        <w:tc>
          <w:tcPr>
            <w:tcW w:w="5220" w:type="dxa"/>
            <w:vMerge/>
            <w:shd w:val="clear" w:color="auto" w:fill="auto"/>
          </w:tcPr>
          <w:p w14:paraId="5FB43E11" w14:textId="77777777" w:rsidR="009D3491" w:rsidRDefault="009D3491" w:rsidP="009D3491">
            <w:pPr>
              <w:pStyle w:val="NoSpacing"/>
              <w:tabs>
                <w:tab w:val="left" w:pos="1066"/>
              </w:tabs>
              <w:rPr>
                <w:lang w:val="fr-FR"/>
              </w:rPr>
            </w:pPr>
          </w:p>
        </w:tc>
        <w:tc>
          <w:tcPr>
            <w:tcW w:w="3330" w:type="dxa"/>
            <w:vMerge/>
            <w:shd w:val="clear" w:color="auto" w:fill="auto"/>
            <w:vAlign w:val="center"/>
          </w:tcPr>
          <w:p w14:paraId="20BDFEE6" w14:textId="77777777" w:rsidR="009D3491" w:rsidRPr="006928AF" w:rsidRDefault="009D3491" w:rsidP="009D3491">
            <w:pPr>
              <w:pStyle w:val="NoSpacing"/>
              <w:rPr>
                <w:lang w:val="fr-FR"/>
              </w:rPr>
            </w:pPr>
          </w:p>
        </w:tc>
      </w:tr>
      <w:tr w:rsidR="009D3491" w:rsidRPr="00CF5D24" w14:paraId="24A37B90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</w:tcPr>
          <w:p w14:paraId="7A7E0C75" w14:textId="77777777" w:rsidR="009D3491" w:rsidRDefault="009D3491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50B0EAC6" w14:textId="3E7DC67D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Mạnh Hoàn</w:t>
            </w:r>
          </w:p>
        </w:tc>
        <w:tc>
          <w:tcPr>
            <w:tcW w:w="5220" w:type="dxa"/>
            <w:vMerge w:val="restart"/>
            <w:shd w:val="clear" w:color="auto" w:fill="auto"/>
          </w:tcPr>
          <w:p w14:paraId="2E2B9AF4" w14:textId="03948FC8" w:rsidR="009D3491" w:rsidRDefault="009D3491" w:rsidP="009D3491">
            <w:pPr>
              <w:pStyle w:val="NoSpacing"/>
              <w:tabs>
                <w:tab w:val="left" w:pos="1066"/>
              </w:tabs>
              <w:rPr>
                <w:lang w:val="fr-FR"/>
              </w:rPr>
            </w:pPr>
            <w:r>
              <w:rPr>
                <w:lang w:val="fr-FR"/>
              </w:rPr>
              <w:t>Kiểm tra và hoàn thiện báo cáo</w:t>
            </w:r>
            <w:r w:rsidR="00B87D2C">
              <w:rPr>
                <w:lang w:val="fr-FR"/>
              </w:rPr>
              <w:t xml:space="preserve"> Chương </w:t>
            </w:r>
            <w:proofErr w:type="gramStart"/>
            <w:r w:rsidR="00B87D2C">
              <w:rPr>
                <w:lang w:val="fr-FR"/>
              </w:rPr>
              <w:t>3:</w:t>
            </w:r>
            <w:proofErr w:type="gramEnd"/>
            <w:r w:rsidR="00B87D2C">
              <w:rPr>
                <w:lang w:val="fr-FR"/>
              </w:rPr>
              <w:t xml:space="preserve"> </w:t>
            </w:r>
            <w:r w:rsidR="003B049B">
              <w:rPr>
                <w:lang w:val="fr-FR"/>
              </w:rPr>
              <w:t>Một số kết quả</w:t>
            </w:r>
            <w:r>
              <w:rPr>
                <w:lang w:val="fr-FR"/>
              </w:rPr>
              <w:t xml:space="preserve">, rà soát lỗi kiểm thử, </w:t>
            </w:r>
            <w:r w:rsidR="003B049B">
              <w:rPr>
                <w:lang w:val="fr-FR"/>
              </w:rPr>
              <w:t>hoàn thiện Kiểm thử game của báo cáo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13C7CE54" w14:textId="77777777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Tổng hợp</w:t>
            </w:r>
          </w:p>
          <w:p w14:paraId="59E44121" w14:textId="73431832" w:rsidR="009D3491" w:rsidRPr="006928AF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Đánh giá</w:t>
            </w:r>
          </w:p>
        </w:tc>
      </w:tr>
      <w:tr w:rsidR="009D3491" w:rsidRPr="00C45567" w14:paraId="119507E2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</w:tcPr>
          <w:p w14:paraId="2EC7FE5B" w14:textId="77777777" w:rsidR="009D3491" w:rsidRDefault="009D3491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4975C7FE" w14:textId="7A348DE3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Đinh Duy Thái</w:t>
            </w:r>
          </w:p>
        </w:tc>
        <w:tc>
          <w:tcPr>
            <w:tcW w:w="5220" w:type="dxa"/>
            <w:vMerge/>
            <w:shd w:val="clear" w:color="auto" w:fill="auto"/>
          </w:tcPr>
          <w:p w14:paraId="46863A6F" w14:textId="77777777" w:rsidR="009D3491" w:rsidRDefault="009D3491" w:rsidP="009D3491">
            <w:pPr>
              <w:pStyle w:val="NoSpacing"/>
              <w:tabs>
                <w:tab w:val="left" w:pos="1066"/>
              </w:tabs>
              <w:rPr>
                <w:lang w:val="fr-FR"/>
              </w:rPr>
            </w:pPr>
          </w:p>
        </w:tc>
        <w:tc>
          <w:tcPr>
            <w:tcW w:w="3330" w:type="dxa"/>
            <w:vMerge/>
            <w:shd w:val="clear" w:color="auto" w:fill="auto"/>
            <w:vAlign w:val="center"/>
          </w:tcPr>
          <w:p w14:paraId="267C8207" w14:textId="77777777" w:rsidR="009D3491" w:rsidRPr="006928AF" w:rsidRDefault="009D3491" w:rsidP="009D3491">
            <w:pPr>
              <w:pStyle w:val="NoSpacing"/>
              <w:rPr>
                <w:lang w:val="fr-FR"/>
              </w:rPr>
            </w:pPr>
          </w:p>
        </w:tc>
      </w:tr>
      <w:tr w:rsidR="009D3491" w:rsidRPr="00C45567" w14:paraId="12325133" w14:textId="77777777" w:rsidTr="00C32BCB">
        <w:trPr>
          <w:trHeight w:val="119"/>
        </w:trPr>
        <w:tc>
          <w:tcPr>
            <w:tcW w:w="1620" w:type="dxa"/>
            <w:vMerge/>
            <w:shd w:val="clear" w:color="auto" w:fill="auto"/>
          </w:tcPr>
          <w:p w14:paraId="1D5C2B91" w14:textId="77777777" w:rsidR="009D3491" w:rsidRDefault="009D3491" w:rsidP="009D3491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420" w:type="dxa"/>
            <w:shd w:val="clear" w:color="auto" w:fill="auto"/>
          </w:tcPr>
          <w:p w14:paraId="74001192" w14:textId="4D342D8F" w:rsidR="009D3491" w:rsidRDefault="009D3491" w:rsidP="009D3491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Nguyễn Khải Hưng</w:t>
            </w:r>
          </w:p>
        </w:tc>
        <w:tc>
          <w:tcPr>
            <w:tcW w:w="5220" w:type="dxa"/>
            <w:vMerge/>
            <w:shd w:val="clear" w:color="auto" w:fill="auto"/>
          </w:tcPr>
          <w:p w14:paraId="41AEFB36" w14:textId="77777777" w:rsidR="009D3491" w:rsidRDefault="009D3491" w:rsidP="009D3491">
            <w:pPr>
              <w:pStyle w:val="NoSpacing"/>
              <w:tabs>
                <w:tab w:val="left" w:pos="1066"/>
              </w:tabs>
              <w:rPr>
                <w:lang w:val="fr-FR"/>
              </w:rPr>
            </w:pPr>
          </w:p>
        </w:tc>
        <w:tc>
          <w:tcPr>
            <w:tcW w:w="3330" w:type="dxa"/>
            <w:vMerge/>
            <w:shd w:val="clear" w:color="auto" w:fill="auto"/>
            <w:vAlign w:val="center"/>
          </w:tcPr>
          <w:p w14:paraId="70E8131E" w14:textId="77777777" w:rsidR="009D3491" w:rsidRPr="006928AF" w:rsidRDefault="009D3491" w:rsidP="009D3491">
            <w:pPr>
              <w:pStyle w:val="NoSpacing"/>
              <w:rPr>
                <w:lang w:val="fr-FR"/>
              </w:rPr>
            </w:pPr>
          </w:p>
        </w:tc>
      </w:tr>
    </w:tbl>
    <w:bookmarkEnd w:id="0"/>
    <w:p w14:paraId="7F0C1765" w14:textId="3007630D" w:rsidR="005254A2" w:rsidRPr="006928AF" w:rsidRDefault="005254A2" w:rsidP="00C32BCB">
      <w:pPr>
        <w:spacing w:line="240" w:lineRule="auto"/>
        <w:ind w:right="-172" w:firstLine="1080"/>
        <w:rPr>
          <w:rFonts w:eastAsia="Times New Roman"/>
          <w:i/>
          <w:iCs/>
          <w:szCs w:val="28"/>
          <w:lang w:val="fr-FR"/>
        </w:rPr>
      </w:pP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="00C32BCB">
        <w:rPr>
          <w:rFonts w:eastAsia="Times New Roman"/>
          <w:szCs w:val="28"/>
          <w:lang w:val="fr-FR"/>
        </w:rPr>
        <w:t xml:space="preserve">      </w:t>
      </w:r>
      <w:r w:rsidRPr="006928AF">
        <w:rPr>
          <w:rFonts w:eastAsia="Times New Roman"/>
          <w:i/>
          <w:iCs/>
          <w:szCs w:val="28"/>
          <w:lang w:val="fr-FR"/>
        </w:rPr>
        <w:t>Ngày</w:t>
      </w:r>
      <w:r w:rsidR="00C32BCB">
        <w:rPr>
          <w:rFonts w:eastAsia="Times New Roman"/>
          <w:i/>
          <w:iCs/>
          <w:szCs w:val="28"/>
          <w:lang w:val="fr-FR"/>
        </w:rPr>
        <w:t xml:space="preserve"> 13 </w:t>
      </w:r>
      <w:r w:rsidRPr="006928AF">
        <w:rPr>
          <w:rFonts w:eastAsia="Times New Roman"/>
          <w:i/>
          <w:iCs/>
          <w:szCs w:val="28"/>
          <w:lang w:val="fr-FR"/>
        </w:rPr>
        <w:t xml:space="preserve">tháng </w:t>
      </w:r>
      <w:r w:rsidR="00C32BCB">
        <w:rPr>
          <w:rFonts w:eastAsia="Times New Roman"/>
          <w:i/>
          <w:iCs/>
          <w:szCs w:val="28"/>
          <w:lang w:val="fr-FR"/>
        </w:rPr>
        <w:t>4</w:t>
      </w:r>
      <w:r w:rsidRPr="006928AF">
        <w:rPr>
          <w:rFonts w:eastAsia="Times New Roman"/>
          <w:i/>
          <w:iCs/>
          <w:szCs w:val="28"/>
          <w:lang w:val="fr-FR"/>
        </w:rPr>
        <w:t xml:space="preserve"> năm 20</w:t>
      </w:r>
      <w:r w:rsidR="00C32BCB">
        <w:rPr>
          <w:rFonts w:eastAsia="Times New Roman"/>
          <w:i/>
          <w:iCs/>
          <w:szCs w:val="28"/>
          <w:lang w:val="fr-FR"/>
        </w:rPr>
        <w:t>25</w:t>
      </w:r>
    </w:p>
    <w:p w14:paraId="0DEA713C" w14:textId="77777777" w:rsidR="005254A2" w:rsidRPr="006928AF" w:rsidRDefault="005254A2" w:rsidP="005254A2">
      <w:pPr>
        <w:spacing w:line="240" w:lineRule="auto"/>
        <w:rPr>
          <w:rFonts w:eastAsia="Times New Roman"/>
          <w:b/>
          <w:bCs/>
          <w:szCs w:val="28"/>
          <w:lang w:val="fr-FR"/>
        </w:rPr>
      </w:pP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  <w:t xml:space="preserve">            </w:t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b/>
          <w:bCs/>
          <w:szCs w:val="28"/>
          <w:lang w:val="fr-FR"/>
        </w:rPr>
        <w:t>XÁC NHẬN CỦA GIẢNG VIÊN</w:t>
      </w:r>
    </w:p>
    <w:p w14:paraId="7606C1DE" w14:textId="77777777" w:rsidR="005254A2" w:rsidRPr="006928AF" w:rsidRDefault="005254A2" w:rsidP="005254A2">
      <w:pPr>
        <w:spacing w:line="240" w:lineRule="auto"/>
        <w:rPr>
          <w:rFonts w:eastAsia="Times New Roman"/>
          <w:i/>
          <w:iCs/>
          <w:szCs w:val="28"/>
          <w:lang w:val="fr-FR"/>
        </w:rPr>
      </w:pP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szCs w:val="28"/>
          <w:lang w:val="fr-FR"/>
        </w:rPr>
        <w:tab/>
      </w:r>
      <w:r w:rsidRPr="006928AF">
        <w:rPr>
          <w:rFonts w:eastAsia="Times New Roman"/>
          <w:i/>
          <w:iCs/>
          <w:szCs w:val="28"/>
          <w:lang w:val="fr-FR"/>
        </w:rPr>
        <w:t>(Ký, ghi rõ họ tên)</w:t>
      </w:r>
    </w:p>
    <w:p w14:paraId="07C73EE9" w14:textId="32013B55" w:rsidR="00933287" w:rsidRPr="006928AF" w:rsidRDefault="00933287" w:rsidP="00E76A73">
      <w:pPr>
        <w:ind w:firstLine="0"/>
        <w:contextualSpacing/>
        <w:rPr>
          <w:szCs w:val="28"/>
          <w:lang w:val="fr-FR"/>
        </w:rPr>
      </w:pPr>
    </w:p>
    <w:sectPr w:rsidR="00933287" w:rsidRPr="006928AF" w:rsidSect="00E76A73">
      <w:headerReference w:type="default" r:id="rId8"/>
      <w:pgSz w:w="16838" w:h="11906" w:orient="landscape" w:code="9"/>
      <w:pgMar w:top="1440" w:right="1440" w:bottom="144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D481D" w14:textId="77777777" w:rsidR="006202F1" w:rsidRPr="00840031" w:rsidRDefault="006202F1" w:rsidP="00926A07">
      <w:pPr>
        <w:spacing w:line="240" w:lineRule="auto"/>
      </w:pPr>
      <w:r w:rsidRPr="00840031">
        <w:separator/>
      </w:r>
    </w:p>
  </w:endnote>
  <w:endnote w:type="continuationSeparator" w:id="0">
    <w:p w14:paraId="5F3C07A7" w14:textId="77777777" w:rsidR="006202F1" w:rsidRPr="00840031" w:rsidRDefault="006202F1" w:rsidP="00926A07">
      <w:pPr>
        <w:spacing w:line="240" w:lineRule="auto"/>
      </w:pPr>
      <w:r w:rsidRPr="008400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03FD2" w14:textId="77777777" w:rsidR="006202F1" w:rsidRPr="00840031" w:rsidRDefault="006202F1" w:rsidP="00926A07">
      <w:pPr>
        <w:spacing w:line="240" w:lineRule="auto"/>
      </w:pPr>
      <w:r w:rsidRPr="00840031">
        <w:separator/>
      </w:r>
    </w:p>
  </w:footnote>
  <w:footnote w:type="continuationSeparator" w:id="0">
    <w:p w14:paraId="6AACE4A6" w14:textId="77777777" w:rsidR="006202F1" w:rsidRPr="00840031" w:rsidRDefault="006202F1" w:rsidP="00926A07">
      <w:pPr>
        <w:spacing w:line="240" w:lineRule="auto"/>
      </w:pPr>
      <w:r w:rsidRPr="0084003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5B440" w14:textId="77777777" w:rsidR="000227EE" w:rsidRPr="00933287" w:rsidRDefault="000227EE" w:rsidP="00933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0E3F"/>
    <w:multiLevelType w:val="multilevel"/>
    <w:tmpl w:val="9CFE4F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4AA0"/>
    <w:multiLevelType w:val="multilevel"/>
    <w:tmpl w:val="8962EB20"/>
    <w:lvl w:ilvl="0">
      <w:start w:val="1"/>
      <w:numFmt w:val="decimal"/>
      <w:suff w:val="nothing"/>
      <w:lvlText w:val="[%1]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1341D0C"/>
    <w:multiLevelType w:val="multilevel"/>
    <w:tmpl w:val="266A2564"/>
    <w:lvl w:ilvl="0">
      <w:start w:val="1"/>
      <w:numFmt w:val="decimal"/>
      <w:lvlText w:val="Hình 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Bảng %1.%2. 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Hình %1.%3. "/>
      <w:lvlJc w:val="center"/>
      <w:pPr>
        <w:ind w:left="0" w:firstLine="288"/>
      </w:pPr>
      <w:rPr>
        <w:rFonts w:hint="default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828236F"/>
    <w:multiLevelType w:val="hybridMultilevel"/>
    <w:tmpl w:val="20BC0DDC"/>
    <w:lvl w:ilvl="0" w:tplc="8F70235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36EA7"/>
    <w:multiLevelType w:val="multilevel"/>
    <w:tmpl w:val="FB0462BA"/>
    <w:lvl w:ilvl="0">
      <w:start w:val="1"/>
      <w:numFmt w:val="decimal"/>
      <w:pStyle w:val="Heading1"/>
      <w:suff w:val="nothing"/>
      <w:lvlText w:val="CHƯƠNG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Figures"/>
      <w:suff w:val="nothing"/>
      <w:lvlText w:val="Hình %1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ables"/>
      <w:suff w:val="nothing"/>
      <w:lvlText w:val="Bảng %1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4FB07C7"/>
    <w:multiLevelType w:val="hybridMultilevel"/>
    <w:tmpl w:val="9BD23546"/>
    <w:lvl w:ilvl="0" w:tplc="0A7A32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5569524">
    <w:abstractNumId w:val="4"/>
  </w:num>
  <w:num w:numId="2" w16cid:durableId="1732541428">
    <w:abstractNumId w:val="0"/>
  </w:num>
  <w:num w:numId="3" w16cid:durableId="749035555">
    <w:abstractNumId w:val="3"/>
  </w:num>
  <w:num w:numId="4" w16cid:durableId="659238167">
    <w:abstractNumId w:val="2"/>
  </w:num>
  <w:num w:numId="5" w16cid:durableId="146626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3688349">
    <w:abstractNumId w:val="2"/>
  </w:num>
  <w:num w:numId="7" w16cid:durableId="71901859">
    <w:abstractNumId w:val="1"/>
  </w:num>
  <w:num w:numId="8" w16cid:durableId="213844853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alignBordersAndEdges/>
  <w:proofState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52"/>
    <w:rsid w:val="00005641"/>
    <w:rsid w:val="000064F5"/>
    <w:rsid w:val="00010AB9"/>
    <w:rsid w:val="000227EE"/>
    <w:rsid w:val="0002650E"/>
    <w:rsid w:val="000328F9"/>
    <w:rsid w:val="000447C3"/>
    <w:rsid w:val="00044CFB"/>
    <w:rsid w:val="000459E1"/>
    <w:rsid w:val="00046062"/>
    <w:rsid w:val="00052AF1"/>
    <w:rsid w:val="000546A7"/>
    <w:rsid w:val="00056008"/>
    <w:rsid w:val="00056AF3"/>
    <w:rsid w:val="0006050D"/>
    <w:rsid w:val="0006209A"/>
    <w:rsid w:val="000627A8"/>
    <w:rsid w:val="00066C47"/>
    <w:rsid w:val="00071377"/>
    <w:rsid w:val="00075DB3"/>
    <w:rsid w:val="00077ED3"/>
    <w:rsid w:val="00083004"/>
    <w:rsid w:val="000848F7"/>
    <w:rsid w:val="00091E57"/>
    <w:rsid w:val="00094F58"/>
    <w:rsid w:val="00097904"/>
    <w:rsid w:val="00097C76"/>
    <w:rsid w:val="000A0F72"/>
    <w:rsid w:val="000A544E"/>
    <w:rsid w:val="000A64FF"/>
    <w:rsid w:val="000B15A8"/>
    <w:rsid w:val="000D3BA3"/>
    <w:rsid w:val="000F0F5C"/>
    <w:rsid w:val="000F4AF2"/>
    <w:rsid w:val="000F7413"/>
    <w:rsid w:val="000F7BCD"/>
    <w:rsid w:val="0010172A"/>
    <w:rsid w:val="00101E52"/>
    <w:rsid w:val="00107D4D"/>
    <w:rsid w:val="001105B2"/>
    <w:rsid w:val="001114E5"/>
    <w:rsid w:val="00116182"/>
    <w:rsid w:val="001215B6"/>
    <w:rsid w:val="0012195F"/>
    <w:rsid w:val="00124D9F"/>
    <w:rsid w:val="00133006"/>
    <w:rsid w:val="00141A1C"/>
    <w:rsid w:val="00144019"/>
    <w:rsid w:val="00145BBB"/>
    <w:rsid w:val="00153AFF"/>
    <w:rsid w:val="0016007E"/>
    <w:rsid w:val="00163134"/>
    <w:rsid w:val="0016327D"/>
    <w:rsid w:val="0017267C"/>
    <w:rsid w:val="001763E7"/>
    <w:rsid w:val="00176AC7"/>
    <w:rsid w:val="00180356"/>
    <w:rsid w:val="001826A9"/>
    <w:rsid w:val="00182B38"/>
    <w:rsid w:val="001867D2"/>
    <w:rsid w:val="001921EF"/>
    <w:rsid w:val="001A17A1"/>
    <w:rsid w:val="001A31EF"/>
    <w:rsid w:val="001A719D"/>
    <w:rsid w:val="001B63C2"/>
    <w:rsid w:val="001C218F"/>
    <w:rsid w:val="001C510A"/>
    <w:rsid w:val="001D144B"/>
    <w:rsid w:val="001D1D73"/>
    <w:rsid w:val="001D5E12"/>
    <w:rsid w:val="001E021C"/>
    <w:rsid w:val="001E4E70"/>
    <w:rsid w:val="001E6318"/>
    <w:rsid w:val="001F2938"/>
    <w:rsid w:val="00205B0E"/>
    <w:rsid w:val="0021053B"/>
    <w:rsid w:val="002114C2"/>
    <w:rsid w:val="00211590"/>
    <w:rsid w:val="002244BE"/>
    <w:rsid w:val="00224E5E"/>
    <w:rsid w:val="002263ED"/>
    <w:rsid w:val="00235D69"/>
    <w:rsid w:val="00236763"/>
    <w:rsid w:val="00240632"/>
    <w:rsid w:val="00241A8A"/>
    <w:rsid w:val="00244DEB"/>
    <w:rsid w:val="002466DF"/>
    <w:rsid w:val="00247054"/>
    <w:rsid w:val="00247F49"/>
    <w:rsid w:val="002520B4"/>
    <w:rsid w:val="00253E18"/>
    <w:rsid w:val="002605DF"/>
    <w:rsid w:val="00260ABB"/>
    <w:rsid w:val="0026483C"/>
    <w:rsid w:val="00267EEE"/>
    <w:rsid w:val="002723D0"/>
    <w:rsid w:val="002723D1"/>
    <w:rsid w:val="00276D3D"/>
    <w:rsid w:val="00284374"/>
    <w:rsid w:val="00291B30"/>
    <w:rsid w:val="00293F32"/>
    <w:rsid w:val="002948C4"/>
    <w:rsid w:val="00296681"/>
    <w:rsid w:val="00296A9A"/>
    <w:rsid w:val="002A698B"/>
    <w:rsid w:val="002A7206"/>
    <w:rsid w:val="002B3105"/>
    <w:rsid w:val="002B4588"/>
    <w:rsid w:val="002C2882"/>
    <w:rsid w:val="002C383D"/>
    <w:rsid w:val="002C4F80"/>
    <w:rsid w:val="002D54F1"/>
    <w:rsid w:val="002E5991"/>
    <w:rsid w:val="002F6B98"/>
    <w:rsid w:val="00300CD6"/>
    <w:rsid w:val="00301F08"/>
    <w:rsid w:val="0031067B"/>
    <w:rsid w:val="00317928"/>
    <w:rsid w:val="00321A2B"/>
    <w:rsid w:val="00321C91"/>
    <w:rsid w:val="0032300C"/>
    <w:rsid w:val="003242EA"/>
    <w:rsid w:val="003276C5"/>
    <w:rsid w:val="003339FC"/>
    <w:rsid w:val="00334337"/>
    <w:rsid w:val="00335641"/>
    <w:rsid w:val="003406D0"/>
    <w:rsid w:val="00350B16"/>
    <w:rsid w:val="0035125D"/>
    <w:rsid w:val="003648E2"/>
    <w:rsid w:val="00372A49"/>
    <w:rsid w:val="003871AF"/>
    <w:rsid w:val="00387318"/>
    <w:rsid w:val="003877E0"/>
    <w:rsid w:val="00392736"/>
    <w:rsid w:val="003946D8"/>
    <w:rsid w:val="00394CAA"/>
    <w:rsid w:val="00395A2C"/>
    <w:rsid w:val="003A60ED"/>
    <w:rsid w:val="003B049B"/>
    <w:rsid w:val="003B1477"/>
    <w:rsid w:val="003B4662"/>
    <w:rsid w:val="003C3178"/>
    <w:rsid w:val="003C698C"/>
    <w:rsid w:val="003C6C54"/>
    <w:rsid w:val="003D195B"/>
    <w:rsid w:val="003D1EE1"/>
    <w:rsid w:val="003D3000"/>
    <w:rsid w:val="003D3884"/>
    <w:rsid w:val="003D4AB6"/>
    <w:rsid w:val="003D4FB7"/>
    <w:rsid w:val="003D7849"/>
    <w:rsid w:val="003E1170"/>
    <w:rsid w:val="003E5FB6"/>
    <w:rsid w:val="003F0BFC"/>
    <w:rsid w:val="003F7E39"/>
    <w:rsid w:val="00402A84"/>
    <w:rsid w:val="004044B7"/>
    <w:rsid w:val="00404AA4"/>
    <w:rsid w:val="00410558"/>
    <w:rsid w:val="00430A06"/>
    <w:rsid w:val="004349F8"/>
    <w:rsid w:val="00436C0F"/>
    <w:rsid w:val="00436D06"/>
    <w:rsid w:val="00453374"/>
    <w:rsid w:val="00454FA7"/>
    <w:rsid w:val="00455DBF"/>
    <w:rsid w:val="004570F0"/>
    <w:rsid w:val="00461AC4"/>
    <w:rsid w:val="00463485"/>
    <w:rsid w:val="00464225"/>
    <w:rsid w:val="004727AD"/>
    <w:rsid w:val="00472B68"/>
    <w:rsid w:val="00475D8F"/>
    <w:rsid w:val="00480AB6"/>
    <w:rsid w:val="0048398D"/>
    <w:rsid w:val="00484048"/>
    <w:rsid w:val="004A1F6E"/>
    <w:rsid w:val="004A2CD5"/>
    <w:rsid w:val="004B5609"/>
    <w:rsid w:val="004B620C"/>
    <w:rsid w:val="004C33C8"/>
    <w:rsid w:val="004C51D2"/>
    <w:rsid w:val="004C5594"/>
    <w:rsid w:val="004C77D6"/>
    <w:rsid w:val="004D25E9"/>
    <w:rsid w:val="004D5E46"/>
    <w:rsid w:val="004E35AC"/>
    <w:rsid w:val="004E5622"/>
    <w:rsid w:val="004F12D9"/>
    <w:rsid w:val="004F224E"/>
    <w:rsid w:val="004F32DC"/>
    <w:rsid w:val="004F41E6"/>
    <w:rsid w:val="004F4EDA"/>
    <w:rsid w:val="004F532C"/>
    <w:rsid w:val="004F6F55"/>
    <w:rsid w:val="005103CB"/>
    <w:rsid w:val="005108AB"/>
    <w:rsid w:val="005254A2"/>
    <w:rsid w:val="00532753"/>
    <w:rsid w:val="00535000"/>
    <w:rsid w:val="00537187"/>
    <w:rsid w:val="00537BC3"/>
    <w:rsid w:val="005426CA"/>
    <w:rsid w:val="005467BB"/>
    <w:rsid w:val="005512F4"/>
    <w:rsid w:val="005569BB"/>
    <w:rsid w:val="0056343E"/>
    <w:rsid w:val="00566794"/>
    <w:rsid w:val="00566A59"/>
    <w:rsid w:val="00567C6F"/>
    <w:rsid w:val="005743BD"/>
    <w:rsid w:val="00574A59"/>
    <w:rsid w:val="005761D7"/>
    <w:rsid w:val="00581C6E"/>
    <w:rsid w:val="005835F9"/>
    <w:rsid w:val="00591734"/>
    <w:rsid w:val="005927C6"/>
    <w:rsid w:val="00593A54"/>
    <w:rsid w:val="00593B3B"/>
    <w:rsid w:val="005946A4"/>
    <w:rsid w:val="00596B36"/>
    <w:rsid w:val="005A003E"/>
    <w:rsid w:val="005A1698"/>
    <w:rsid w:val="005A24C1"/>
    <w:rsid w:val="005A28F0"/>
    <w:rsid w:val="005B2B1B"/>
    <w:rsid w:val="005B75DE"/>
    <w:rsid w:val="005C5029"/>
    <w:rsid w:val="005C505B"/>
    <w:rsid w:val="005C5FC7"/>
    <w:rsid w:val="005D4F8A"/>
    <w:rsid w:val="005D720F"/>
    <w:rsid w:val="005E3C79"/>
    <w:rsid w:val="005E45CB"/>
    <w:rsid w:val="005E4790"/>
    <w:rsid w:val="005F143F"/>
    <w:rsid w:val="005F1AD6"/>
    <w:rsid w:val="005F1C0D"/>
    <w:rsid w:val="005F1E74"/>
    <w:rsid w:val="005F343C"/>
    <w:rsid w:val="005F376F"/>
    <w:rsid w:val="005F5530"/>
    <w:rsid w:val="005F7731"/>
    <w:rsid w:val="00603A1F"/>
    <w:rsid w:val="00610EBE"/>
    <w:rsid w:val="006143BF"/>
    <w:rsid w:val="00614CDD"/>
    <w:rsid w:val="006202F1"/>
    <w:rsid w:val="0062323D"/>
    <w:rsid w:val="006245FA"/>
    <w:rsid w:val="0062582E"/>
    <w:rsid w:val="0062611B"/>
    <w:rsid w:val="00633408"/>
    <w:rsid w:val="00633F3D"/>
    <w:rsid w:val="0063489F"/>
    <w:rsid w:val="00640FB5"/>
    <w:rsid w:val="00643DAC"/>
    <w:rsid w:val="00652811"/>
    <w:rsid w:val="006804EB"/>
    <w:rsid w:val="00683207"/>
    <w:rsid w:val="00685647"/>
    <w:rsid w:val="0069218F"/>
    <w:rsid w:val="006928AF"/>
    <w:rsid w:val="006938DF"/>
    <w:rsid w:val="006940DF"/>
    <w:rsid w:val="00694D76"/>
    <w:rsid w:val="006A5151"/>
    <w:rsid w:val="006A7E87"/>
    <w:rsid w:val="006B20EA"/>
    <w:rsid w:val="006B3B7F"/>
    <w:rsid w:val="006B6F01"/>
    <w:rsid w:val="006B6FC1"/>
    <w:rsid w:val="006C18C7"/>
    <w:rsid w:val="006C192F"/>
    <w:rsid w:val="006C2B99"/>
    <w:rsid w:val="006C4FF6"/>
    <w:rsid w:val="006C79D7"/>
    <w:rsid w:val="006E23ED"/>
    <w:rsid w:val="006E2ADC"/>
    <w:rsid w:val="006E580A"/>
    <w:rsid w:val="006F197D"/>
    <w:rsid w:val="006F4C34"/>
    <w:rsid w:val="006F71BE"/>
    <w:rsid w:val="00701892"/>
    <w:rsid w:val="00703783"/>
    <w:rsid w:val="007127DE"/>
    <w:rsid w:val="00712FD9"/>
    <w:rsid w:val="00717004"/>
    <w:rsid w:val="00720DAA"/>
    <w:rsid w:val="0072216F"/>
    <w:rsid w:val="00731137"/>
    <w:rsid w:val="0073160D"/>
    <w:rsid w:val="007335B0"/>
    <w:rsid w:val="00735E84"/>
    <w:rsid w:val="0073697A"/>
    <w:rsid w:val="00747114"/>
    <w:rsid w:val="00751BE6"/>
    <w:rsid w:val="0075320D"/>
    <w:rsid w:val="00755F16"/>
    <w:rsid w:val="007624C4"/>
    <w:rsid w:val="00762ADC"/>
    <w:rsid w:val="00763C4A"/>
    <w:rsid w:val="007643CF"/>
    <w:rsid w:val="007661CA"/>
    <w:rsid w:val="007705FB"/>
    <w:rsid w:val="00773B21"/>
    <w:rsid w:val="0077433F"/>
    <w:rsid w:val="00775B8B"/>
    <w:rsid w:val="00776168"/>
    <w:rsid w:val="007819C0"/>
    <w:rsid w:val="007833B4"/>
    <w:rsid w:val="00784CDD"/>
    <w:rsid w:val="00785A64"/>
    <w:rsid w:val="0078755B"/>
    <w:rsid w:val="0079346E"/>
    <w:rsid w:val="007A6A64"/>
    <w:rsid w:val="007A775A"/>
    <w:rsid w:val="007B08FC"/>
    <w:rsid w:val="007B21E0"/>
    <w:rsid w:val="007B549B"/>
    <w:rsid w:val="007B5B31"/>
    <w:rsid w:val="007B7DF7"/>
    <w:rsid w:val="007C10C4"/>
    <w:rsid w:val="007C115E"/>
    <w:rsid w:val="007C2D77"/>
    <w:rsid w:val="007C45B3"/>
    <w:rsid w:val="007E4543"/>
    <w:rsid w:val="007F0DB3"/>
    <w:rsid w:val="007F0EE3"/>
    <w:rsid w:val="007F649B"/>
    <w:rsid w:val="00801190"/>
    <w:rsid w:val="008012A3"/>
    <w:rsid w:val="00802C32"/>
    <w:rsid w:val="00803963"/>
    <w:rsid w:val="00804C24"/>
    <w:rsid w:val="00806EB6"/>
    <w:rsid w:val="008113BC"/>
    <w:rsid w:val="00820E5E"/>
    <w:rsid w:val="0082694A"/>
    <w:rsid w:val="00826A60"/>
    <w:rsid w:val="00830308"/>
    <w:rsid w:val="00830B6A"/>
    <w:rsid w:val="00831B9B"/>
    <w:rsid w:val="00834ECE"/>
    <w:rsid w:val="00836171"/>
    <w:rsid w:val="00836875"/>
    <w:rsid w:val="00836A97"/>
    <w:rsid w:val="00840031"/>
    <w:rsid w:val="00841B1D"/>
    <w:rsid w:val="00844750"/>
    <w:rsid w:val="00845BE3"/>
    <w:rsid w:val="00846EF4"/>
    <w:rsid w:val="00850BFA"/>
    <w:rsid w:val="00852390"/>
    <w:rsid w:val="00857013"/>
    <w:rsid w:val="00861B00"/>
    <w:rsid w:val="00864BEB"/>
    <w:rsid w:val="00867AAB"/>
    <w:rsid w:val="0087271C"/>
    <w:rsid w:val="008818BC"/>
    <w:rsid w:val="0088385F"/>
    <w:rsid w:val="008852D7"/>
    <w:rsid w:val="00886F9B"/>
    <w:rsid w:val="0088728E"/>
    <w:rsid w:val="008904D3"/>
    <w:rsid w:val="00892693"/>
    <w:rsid w:val="0089326C"/>
    <w:rsid w:val="008A209D"/>
    <w:rsid w:val="008A2BE3"/>
    <w:rsid w:val="008A5107"/>
    <w:rsid w:val="008A76E5"/>
    <w:rsid w:val="008B03D5"/>
    <w:rsid w:val="008B26FA"/>
    <w:rsid w:val="008B4516"/>
    <w:rsid w:val="008B6397"/>
    <w:rsid w:val="008B70CC"/>
    <w:rsid w:val="008B715D"/>
    <w:rsid w:val="008C3949"/>
    <w:rsid w:val="008C45C2"/>
    <w:rsid w:val="008C5A42"/>
    <w:rsid w:val="008D0575"/>
    <w:rsid w:val="008D541B"/>
    <w:rsid w:val="008D6C9E"/>
    <w:rsid w:val="008E119C"/>
    <w:rsid w:val="008E4C77"/>
    <w:rsid w:val="008E536E"/>
    <w:rsid w:val="008E6A9F"/>
    <w:rsid w:val="008E741D"/>
    <w:rsid w:val="008F0CEC"/>
    <w:rsid w:val="008F1D50"/>
    <w:rsid w:val="008F50BD"/>
    <w:rsid w:val="008F601E"/>
    <w:rsid w:val="008F6F10"/>
    <w:rsid w:val="00911235"/>
    <w:rsid w:val="00911310"/>
    <w:rsid w:val="00912FE3"/>
    <w:rsid w:val="00916B0B"/>
    <w:rsid w:val="00922348"/>
    <w:rsid w:val="009256A6"/>
    <w:rsid w:val="00926A07"/>
    <w:rsid w:val="009313CA"/>
    <w:rsid w:val="00932DB4"/>
    <w:rsid w:val="00933287"/>
    <w:rsid w:val="009354E7"/>
    <w:rsid w:val="00940CD5"/>
    <w:rsid w:val="0094144E"/>
    <w:rsid w:val="00956159"/>
    <w:rsid w:val="00961F94"/>
    <w:rsid w:val="009626C7"/>
    <w:rsid w:val="0096379A"/>
    <w:rsid w:val="00964F1B"/>
    <w:rsid w:val="009659BA"/>
    <w:rsid w:val="0096787B"/>
    <w:rsid w:val="00975031"/>
    <w:rsid w:val="00980555"/>
    <w:rsid w:val="00980CF7"/>
    <w:rsid w:val="00986205"/>
    <w:rsid w:val="00990370"/>
    <w:rsid w:val="00993C5D"/>
    <w:rsid w:val="00993F0C"/>
    <w:rsid w:val="009A4B0B"/>
    <w:rsid w:val="009B3D97"/>
    <w:rsid w:val="009B59C9"/>
    <w:rsid w:val="009C0C77"/>
    <w:rsid w:val="009C1D1E"/>
    <w:rsid w:val="009C1EB1"/>
    <w:rsid w:val="009C3838"/>
    <w:rsid w:val="009C3E9A"/>
    <w:rsid w:val="009C7568"/>
    <w:rsid w:val="009D11CC"/>
    <w:rsid w:val="009D1D35"/>
    <w:rsid w:val="009D3491"/>
    <w:rsid w:val="009D43BC"/>
    <w:rsid w:val="009D4868"/>
    <w:rsid w:val="009D5BDD"/>
    <w:rsid w:val="009D5EE5"/>
    <w:rsid w:val="009D6E2D"/>
    <w:rsid w:val="009D76EA"/>
    <w:rsid w:val="009E5EF4"/>
    <w:rsid w:val="009E60C0"/>
    <w:rsid w:val="009E76A2"/>
    <w:rsid w:val="009F3AC4"/>
    <w:rsid w:val="00A002D8"/>
    <w:rsid w:val="00A019E0"/>
    <w:rsid w:val="00A029F1"/>
    <w:rsid w:val="00A02CA0"/>
    <w:rsid w:val="00A07BCE"/>
    <w:rsid w:val="00A13168"/>
    <w:rsid w:val="00A15066"/>
    <w:rsid w:val="00A1755E"/>
    <w:rsid w:val="00A20B46"/>
    <w:rsid w:val="00A335EB"/>
    <w:rsid w:val="00A33C9B"/>
    <w:rsid w:val="00A34EB9"/>
    <w:rsid w:val="00A4566E"/>
    <w:rsid w:val="00A51EBD"/>
    <w:rsid w:val="00A65ECC"/>
    <w:rsid w:val="00A67A09"/>
    <w:rsid w:val="00A71830"/>
    <w:rsid w:val="00A74B0B"/>
    <w:rsid w:val="00A7640C"/>
    <w:rsid w:val="00A776F3"/>
    <w:rsid w:val="00A8261F"/>
    <w:rsid w:val="00A83DFA"/>
    <w:rsid w:val="00A92D11"/>
    <w:rsid w:val="00A93801"/>
    <w:rsid w:val="00A943FC"/>
    <w:rsid w:val="00AA4065"/>
    <w:rsid w:val="00AA4D29"/>
    <w:rsid w:val="00AA6026"/>
    <w:rsid w:val="00AB3100"/>
    <w:rsid w:val="00AB6BB4"/>
    <w:rsid w:val="00AC0832"/>
    <w:rsid w:val="00AC1FF4"/>
    <w:rsid w:val="00AC437F"/>
    <w:rsid w:val="00AD15C3"/>
    <w:rsid w:val="00AD2E76"/>
    <w:rsid w:val="00AD4468"/>
    <w:rsid w:val="00AD4B0C"/>
    <w:rsid w:val="00AD51B4"/>
    <w:rsid w:val="00AD74C9"/>
    <w:rsid w:val="00AE1868"/>
    <w:rsid w:val="00AF39D3"/>
    <w:rsid w:val="00AF42D6"/>
    <w:rsid w:val="00AF56E5"/>
    <w:rsid w:val="00AF5D6F"/>
    <w:rsid w:val="00AF7E7F"/>
    <w:rsid w:val="00B11D34"/>
    <w:rsid w:val="00B1458F"/>
    <w:rsid w:val="00B233CF"/>
    <w:rsid w:val="00B2376D"/>
    <w:rsid w:val="00B23A17"/>
    <w:rsid w:val="00B30663"/>
    <w:rsid w:val="00B32FD3"/>
    <w:rsid w:val="00B35400"/>
    <w:rsid w:val="00B41F1D"/>
    <w:rsid w:val="00B4502D"/>
    <w:rsid w:val="00B46448"/>
    <w:rsid w:val="00B46B4B"/>
    <w:rsid w:val="00B52555"/>
    <w:rsid w:val="00B52ED6"/>
    <w:rsid w:val="00B53B84"/>
    <w:rsid w:val="00B568E1"/>
    <w:rsid w:val="00B60C39"/>
    <w:rsid w:val="00B62C7B"/>
    <w:rsid w:val="00B754B9"/>
    <w:rsid w:val="00B8174A"/>
    <w:rsid w:val="00B81C5F"/>
    <w:rsid w:val="00B81CA1"/>
    <w:rsid w:val="00B82A85"/>
    <w:rsid w:val="00B82DEA"/>
    <w:rsid w:val="00B82E11"/>
    <w:rsid w:val="00B83643"/>
    <w:rsid w:val="00B83DF7"/>
    <w:rsid w:val="00B8574F"/>
    <w:rsid w:val="00B86D14"/>
    <w:rsid w:val="00B87731"/>
    <w:rsid w:val="00B87D2C"/>
    <w:rsid w:val="00B905B2"/>
    <w:rsid w:val="00B968D8"/>
    <w:rsid w:val="00B97093"/>
    <w:rsid w:val="00BA165F"/>
    <w:rsid w:val="00BA70A7"/>
    <w:rsid w:val="00BB1544"/>
    <w:rsid w:val="00BB4D6E"/>
    <w:rsid w:val="00BB50F6"/>
    <w:rsid w:val="00BB6E41"/>
    <w:rsid w:val="00BB78C6"/>
    <w:rsid w:val="00BC2019"/>
    <w:rsid w:val="00BC2E1C"/>
    <w:rsid w:val="00BD57C1"/>
    <w:rsid w:val="00BD6760"/>
    <w:rsid w:val="00BE1609"/>
    <w:rsid w:val="00BE5DF3"/>
    <w:rsid w:val="00BE7F57"/>
    <w:rsid w:val="00BF04ED"/>
    <w:rsid w:val="00BF0C29"/>
    <w:rsid w:val="00BF776D"/>
    <w:rsid w:val="00C03C2C"/>
    <w:rsid w:val="00C04BAC"/>
    <w:rsid w:val="00C0580A"/>
    <w:rsid w:val="00C065EB"/>
    <w:rsid w:val="00C073B6"/>
    <w:rsid w:val="00C12CB1"/>
    <w:rsid w:val="00C14EA2"/>
    <w:rsid w:val="00C174D1"/>
    <w:rsid w:val="00C20EEF"/>
    <w:rsid w:val="00C216A3"/>
    <w:rsid w:val="00C266D0"/>
    <w:rsid w:val="00C2744C"/>
    <w:rsid w:val="00C32195"/>
    <w:rsid w:val="00C32BCB"/>
    <w:rsid w:val="00C33AF9"/>
    <w:rsid w:val="00C36D15"/>
    <w:rsid w:val="00C37701"/>
    <w:rsid w:val="00C42CB7"/>
    <w:rsid w:val="00C4366D"/>
    <w:rsid w:val="00C44E58"/>
    <w:rsid w:val="00C45567"/>
    <w:rsid w:val="00C46B2F"/>
    <w:rsid w:val="00C50167"/>
    <w:rsid w:val="00C530D8"/>
    <w:rsid w:val="00C5346F"/>
    <w:rsid w:val="00C549EC"/>
    <w:rsid w:val="00C54D01"/>
    <w:rsid w:val="00C5502D"/>
    <w:rsid w:val="00C605DB"/>
    <w:rsid w:val="00C61137"/>
    <w:rsid w:val="00C63AD3"/>
    <w:rsid w:val="00C64362"/>
    <w:rsid w:val="00C65C4C"/>
    <w:rsid w:val="00C6602D"/>
    <w:rsid w:val="00C67430"/>
    <w:rsid w:val="00C751E7"/>
    <w:rsid w:val="00C76A69"/>
    <w:rsid w:val="00C80E1D"/>
    <w:rsid w:val="00C81797"/>
    <w:rsid w:val="00C82012"/>
    <w:rsid w:val="00C83CB3"/>
    <w:rsid w:val="00C8496D"/>
    <w:rsid w:val="00C9076A"/>
    <w:rsid w:val="00C92995"/>
    <w:rsid w:val="00C9379B"/>
    <w:rsid w:val="00C9549D"/>
    <w:rsid w:val="00CA06E7"/>
    <w:rsid w:val="00CA57C2"/>
    <w:rsid w:val="00CB1E15"/>
    <w:rsid w:val="00CB72B4"/>
    <w:rsid w:val="00CB7371"/>
    <w:rsid w:val="00CB7DE8"/>
    <w:rsid w:val="00CC370E"/>
    <w:rsid w:val="00CD237E"/>
    <w:rsid w:val="00CD4C4C"/>
    <w:rsid w:val="00CE0235"/>
    <w:rsid w:val="00CE2ED9"/>
    <w:rsid w:val="00CE5C3C"/>
    <w:rsid w:val="00CE7FA2"/>
    <w:rsid w:val="00CF5D24"/>
    <w:rsid w:val="00D00885"/>
    <w:rsid w:val="00D00A83"/>
    <w:rsid w:val="00D059C8"/>
    <w:rsid w:val="00D1075C"/>
    <w:rsid w:val="00D1200B"/>
    <w:rsid w:val="00D1326D"/>
    <w:rsid w:val="00D1371D"/>
    <w:rsid w:val="00D205ED"/>
    <w:rsid w:val="00D237E6"/>
    <w:rsid w:val="00D26A7F"/>
    <w:rsid w:val="00D27175"/>
    <w:rsid w:val="00D27C3A"/>
    <w:rsid w:val="00D34076"/>
    <w:rsid w:val="00D366F3"/>
    <w:rsid w:val="00D451A0"/>
    <w:rsid w:val="00D46D67"/>
    <w:rsid w:val="00D53453"/>
    <w:rsid w:val="00D5347C"/>
    <w:rsid w:val="00D55B77"/>
    <w:rsid w:val="00D57696"/>
    <w:rsid w:val="00D605AC"/>
    <w:rsid w:val="00D62CCC"/>
    <w:rsid w:val="00D64089"/>
    <w:rsid w:val="00D65915"/>
    <w:rsid w:val="00D669BE"/>
    <w:rsid w:val="00D73DC3"/>
    <w:rsid w:val="00D75AE8"/>
    <w:rsid w:val="00D816B1"/>
    <w:rsid w:val="00D8175A"/>
    <w:rsid w:val="00D83FE2"/>
    <w:rsid w:val="00D86086"/>
    <w:rsid w:val="00D918B2"/>
    <w:rsid w:val="00D92E4F"/>
    <w:rsid w:val="00D93EC7"/>
    <w:rsid w:val="00D96E2C"/>
    <w:rsid w:val="00DA0FEE"/>
    <w:rsid w:val="00DA30CE"/>
    <w:rsid w:val="00DA4CEB"/>
    <w:rsid w:val="00DB26AD"/>
    <w:rsid w:val="00DB4FC6"/>
    <w:rsid w:val="00DB67DE"/>
    <w:rsid w:val="00DC3ABE"/>
    <w:rsid w:val="00DC491E"/>
    <w:rsid w:val="00DD341B"/>
    <w:rsid w:val="00DD4F72"/>
    <w:rsid w:val="00DD51D1"/>
    <w:rsid w:val="00DF5F30"/>
    <w:rsid w:val="00DF7322"/>
    <w:rsid w:val="00DF7771"/>
    <w:rsid w:val="00E011EB"/>
    <w:rsid w:val="00E01656"/>
    <w:rsid w:val="00E14A70"/>
    <w:rsid w:val="00E17388"/>
    <w:rsid w:val="00E2029D"/>
    <w:rsid w:val="00E2461D"/>
    <w:rsid w:val="00E2542D"/>
    <w:rsid w:val="00E26E21"/>
    <w:rsid w:val="00E30289"/>
    <w:rsid w:val="00E30A08"/>
    <w:rsid w:val="00E3170F"/>
    <w:rsid w:val="00E33002"/>
    <w:rsid w:val="00E333D7"/>
    <w:rsid w:val="00E404E6"/>
    <w:rsid w:val="00E411AC"/>
    <w:rsid w:val="00E45686"/>
    <w:rsid w:val="00E52B60"/>
    <w:rsid w:val="00E54A27"/>
    <w:rsid w:val="00E55AB4"/>
    <w:rsid w:val="00E569E8"/>
    <w:rsid w:val="00E615DF"/>
    <w:rsid w:val="00E6408E"/>
    <w:rsid w:val="00E67452"/>
    <w:rsid w:val="00E74E61"/>
    <w:rsid w:val="00E76A73"/>
    <w:rsid w:val="00E8112E"/>
    <w:rsid w:val="00E83F0C"/>
    <w:rsid w:val="00E857F3"/>
    <w:rsid w:val="00E865D5"/>
    <w:rsid w:val="00E93741"/>
    <w:rsid w:val="00E937C1"/>
    <w:rsid w:val="00E93BB2"/>
    <w:rsid w:val="00E970BD"/>
    <w:rsid w:val="00E97F1A"/>
    <w:rsid w:val="00EB2A41"/>
    <w:rsid w:val="00EB2FAB"/>
    <w:rsid w:val="00EC0E4C"/>
    <w:rsid w:val="00EC592E"/>
    <w:rsid w:val="00ED480F"/>
    <w:rsid w:val="00ED7DE1"/>
    <w:rsid w:val="00EE2725"/>
    <w:rsid w:val="00EE2768"/>
    <w:rsid w:val="00EE400E"/>
    <w:rsid w:val="00EF27C3"/>
    <w:rsid w:val="00EF4252"/>
    <w:rsid w:val="00F06423"/>
    <w:rsid w:val="00F10E93"/>
    <w:rsid w:val="00F167DB"/>
    <w:rsid w:val="00F17FB6"/>
    <w:rsid w:val="00F22348"/>
    <w:rsid w:val="00F23A96"/>
    <w:rsid w:val="00F24893"/>
    <w:rsid w:val="00F25FC4"/>
    <w:rsid w:val="00F27B1C"/>
    <w:rsid w:val="00F318C1"/>
    <w:rsid w:val="00F32311"/>
    <w:rsid w:val="00F32CF9"/>
    <w:rsid w:val="00F32D17"/>
    <w:rsid w:val="00F34182"/>
    <w:rsid w:val="00F36E52"/>
    <w:rsid w:val="00F37850"/>
    <w:rsid w:val="00F46BD9"/>
    <w:rsid w:val="00F47767"/>
    <w:rsid w:val="00F50312"/>
    <w:rsid w:val="00F50DF5"/>
    <w:rsid w:val="00F515AA"/>
    <w:rsid w:val="00F54C91"/>
    <w:rsid w:val="00F616F8"/>
    <w:rsid w:val="00F6669F"/>
    <w:rsid w:val="00F673D2"/>
    <w:rsid w:val="00F72339"/>
    <w:rsid w:val="00F80ADE"/>
    <w:rsid w:val="00F8136F"/>
    <w:rsid w:val="00F844B2"/>
    <w:rsid w:val="00F8509E"/>
    <w:rsid w:val="00F8613B"/>
    <w:rsid w:val="00F9156D"/>
    <w:rsid w:val="00F91826"/>
    <w:rsid w:val="00F9534E"/>
    <w:rsid w:val="00F96367"/>
    <w:rsid w:val="00F964B8"/>
    <w:rsid w:val="00F96AB5"/>
    <w:rsid w:val="00FA75B7"/>
    <w:rsid w:val="00FB1A3D"/>
    <w:rsid w:val="00FB2048"/>
    <w:rsid w:val="00FB245A"/>
    <w:rsid w:val="00FD07F9"/>
    <w:rsid w:val="00FD22C2"/>
    <w:rsid w:val="00FD2571"/>
    <w:rsid w:val="00FD331A"/>
    <w:rsid w:val="00FD60E2"/>
    <w:rsid w:val="00FD6E4A"/>
    <w:rsid w:val="00FD7F33"/>
    <w:rsid w:val="00FE2977"/>
    <w:rsid w:val="00FE6AAB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89846"/>
  <w15:chartTrackingRefBased/>
  <w15:docId w15:val="{B91D0CF0-6494-468C-92FF-BB4D2CB7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252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1AC"/>
    <w:pPr>
      <w:keepNext/>
      <w:keepLines/>
      <w:pageBreakBefore/>
      <w:numPr>
        <w:numId w:val="1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DE"/>
    <w:pPr>
      <w:keepNext/>
      <w:keepLines/>
      <w:numPr>
        <w:ilvl w:val="1"/>
        <w:numId w:val="1"/>
      </w:numPr>
      <w:adjustRightInd w:val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5B75DE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Heading3"/>
    <w:link w:val="Heading4Char"/>
    <w:uiPriority w:val="9"/>
    <w:unhideWhenUsed/>
    <w:qFormat/>
    <w:rsid w:val="008B03D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71D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71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71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71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71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1AC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customStyle="1" w:styleId="TablesChar">
    <w:name w:val="Tables Char"/>
    <w:basedOn w:val="FiguresChar"/>
    <w:link w:val="Tables"/>
    <w:rsid w:val="00240632"/>
    <w:rPr>
      <w:rFonts w:ascii="Times New Roman" w:hAnsi="Times New Roman"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5DE"/>
    <w:rPr>
      <w:rFonts w:ascii="Times New Roman" w:eastAsiaTheme="majorEastAsia" w:hAnsi="Times New Roman" w:cstheme="majorBidi"/>
      <w:b/>
      <w:sz w:val="28"/>
      <w:szCs w:val="26"/>
      <w:lang w:val="vi-VN"/>
    </w:rPr>
  </w:style>
  <w:style w:type="character" w:customStyle="1" w:styleId="Heading11Char">
    <w:name w:val="Heading 1.1 Char"/>
    <w:basedOn w:val="Heading1Char"/>
    <w:link w:val="Heading11"/>
    <w:rsid w:val="003D3884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styleId="Hyperlink">
    <w:name w:val="Hyperlink"/>
    <w:basedOn w:val="DefaultParagraphFont"/>
    <w:uiPriority w:val="99"/>
    <w:unhideWhenUsed/>
    <w:rsid w:val="00626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1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12F4"/>
    <w:pPr>
      <w:numPr>
        <w:numId w:val="3"/>
      </w:numPr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5B75DE"/>
    <w:rPr>
      <w:rFonts w:ascii="Times New Roman" w:eastAsiaTheme="majorEastAsia" w:hAnsi="Times New Roman" w:cstheme="majorBidi"/>
      <w:b/>
      <w:sz w:val="28"/>
      <w:szCs w:val="24"/>
      <w:lang w:val="vi-VN"/>
    </w:rPr>
  </w:style>
  <w:style w:type="character" w:styleId="Strong">
    <w:name w:val="Strong"/>
    <w:basedOn w:val="DefaultParagraphFont"/>
    <w:uiPriority w:val="22"/>
    <w:rsid w:val="00643DA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43DAC"/>
    <w:pPr>
      <w:ind w:firstLine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qFormat/>
    <w:rsid w:val="00643DA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9E5EF4"/>
    <w:pPr>
      <w:ind w:firstLine="0"/>
      <w:jc w:val="left"/>
    </w:pPr>
  </w:style>
  <w:style w:type="paragraph" w:customStyle="1" w:styleId="Table">
    <w:name w:val="Table"/>
    <w:basedOn w:val="NoSpacing"/>
    <w:link w:val="TableChar"/>
    <w:qFormat/>
    <w:rsid w:val="00071377"/>
    <w:pPr>
      <w:framePr w:hSpace="180" w:wrap="around" w:vAnchor="text" w:hAnchor="text" w:y="1"/>
      <w:suppressOverlap/>
    </w:pPr>
  </w:style>
  <w:style w:type="character" w:customStyle="1" w:styleId="Heading4Char">
    <w:name w:val="Heading 4 Char"/>
    <w:basedOn w:val="DefaultParagraphFont"/>
    <w:link w:val="Heading4"/>
    <w:uiPriority w:val="9"/>
    <w:rsid w:val="008B03D5"/>
    <w:rPr>
      <w:rFonts w:ascii="Times New Roman" w:eastAsiaTheme="majorEastAsia" w:hAnsi="Times New Roman" w:cstheme="majorBidi"/>
      <w:b/>
      <w:iCs/>
      <w:sz w:val="28"/>
      <w:szCs w:val="24"/>
      <w:lang w:val="vi-VN"/>
    </w:rPr>
  </w:style>
  <w:style w:type="character" w:customStyle="1" w:styleId="NoSpacingChar">
    <w:name w:val="No Spacing Char"/>
    <w:basedOn w:val="DefaultParagraphFont"/>
    <w:link w:val="NoSpacing"/>
    <w:uiPriority w:val="1"/>
    <w:rsid w:val="009E5EF4"/>
    <w:rPr>
      <w:rFonts w:ascii="Times New Roman" w:hAnsi="Times New Roman"/>
      <w:sz w:val="26"/>
    </w:rPr>
  </w:style>
  <w:style w:type="character" w:customStyle="1" w:styleId="TableChar">
    <w:name w:val="Table Char"/>
    <w:basedOn w:val="NoSpacingChar"/>
    <w:link w:val="Table"/>
    <w:rsid w:val="00071377"/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371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71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71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26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26A07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0064F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C14EA2"/>
  </w:style>
  <w:style w:type="paragraph" w:styleId="TOC1">
    <w:name w:val="toc 1"/>
    <w:basedOn w:val="Normal"/>
    <w:next w:val="Normal"/>
    <w:autoRedefine/>
    <w:uiPriority w:val="39"/>
    <w:unhideWhenUsed/>
    <w:rsid w:val="003242EA"/>
    <w:pPr>
      <w:tabs>
        <w:tab w:val="right" w:leader="dot" w:pos="8777"/>
      </w:tabs>
      <w:spacing w:after="100"/>
      <w:ind w:left="562" w:hanging="562"/>
    </w:pPr>
  </w:style>
  <w:style w:type="paragraph" w:styleId="TOC2">
    <w:name w:val="toc 2"/>
    <w:basedOn w:val="Normal"/>
    <w:next w:val="Normal"/>
    <w:autoRedefine/>
    <w:uiPriority w:val="39"/>
    <w:unhideWhenUsed/>
    <w:rsid w:val="00652811"/>
    <w:pPr>
      <w:spacing w:after="100"/>
      <w:ind w:left="144"/>
    </w:pPr>
  </w:style>
  <w:style w:type="paragraph" w:styleId="TOC3">
    <w:name w:val="toc 3"/>
    <w:basedOn w:val="Normal"/>
    <w:next w:val="Normal"/>
    <w:autoRedefine/>
    <w:uiPriority w:val="39"/>
    <w:unhideWhenUsed/>
    <w:rsid w:val="00A93801"/>
    <w:pPr>
      <w:tabs>
        <w:tab w:val="right" w:leader="dot" w:pos="8777"/>
      </w:tabs>
      <w:spacing w:after="100"/>
      <w:ind w:left="288"/>
    </w:pPr>
  </w:style>
  <w:style w:type="paragraph" w:customStyle="1" w:styleId="Figures">
    <w:name w:val="Figures"/>
    <w:basedOn w:val="NoSpacing"/>
    <w:link w:val="FiguresChar"/>
    <w:qFormat/>
    <w:rsid w:val="006C18C7"/>
    <w:pPr>
      <w:numPr>
        <w:ilvl w:val="4"/>
        <w:numId w:val="1"/>
      </w:numPr>
      <w:jc w:val="center"/>
    </w:pPr>
    <w:rPr>
      <w:i/>
    </w:rPr>
  </w:style>
  <w:style w:type="character" w:customStyle="1" w:styleId="FiguresChar">
    <w:name w:val="Figures Char"/>
    <w:basedOn w:val="NoSpacingChar"/>
    <w:link w:val="Figures"/>
    <w:rsid w:val="006C18C7"/>
    <w:rPr>
      <w:rFonts w:ascii="Times New Roman" w:hAnsi="Times New Roman"/>
      <w:i/>
      <w:sz w:val="28"/>
    </w:rPr>
  </w:style>
  <w:style w:type="paragraph" w:customStyle="1" w:styleId="Heading11">
    <w:name w:val="Heading 1.1"/>
    <w:basedOn w:val="Heading1"/>
    <w:link w:val="Heading11Char"/>
    <w:qFormat/>
    <w:rsid w:val="00980555"/>
    <w:pPr>
      <w:numPr>
        <w:numId w:val="0"/>
      </w:numPr>
    </w:pPr>
  </w:style>
  <w:style w:type="paragraph" w:customStyle="1" w:styleId="Center">
    <w:name w:val="Center"/>
    <w:basedOn w:val="NoSpacing"/>
    <w:qFormat/>
    <w:rsid w:val="006C18C7"/>
    <w:pPr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6245FA"/>
    <w:pPr>
      <w:ind w:firstLine="0"/>
    </w:pPr>
  </w:style>
  <w:style w:type="paragraph" w:customStyle="1" w:styleId="Tables">
    <w:name w:val="Tables"/>
    <w:basedOn w:val="Figures"/>
    <w:link w:val="TablesChar"/>
    <w:qFormat/>
    <w:rsid w:val="009E76A2"/>
    <w:pPr>
      <w:numPr>
        <w:ilvl w:val="5"/>
      </w:numPr>
    </w:pPr>
  </w:style>
  <w:style w:type="table" w:customStyle="1" w:styleId="Table2">
    <w:name w:val="Table 2"/>
    <w:basedOn w:val="TableNormal"/>
    <w:uiPriority w:val="99"/>
    <w:rsid w:val="005F773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E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D3"/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otow\OneDrive\Documents\Custom%20Office%20Templates\B&#225;o%20c&#225;o%20th&#7921;c%20nghi&#7879;m%20CNT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C751-3B74-46C6-8CD6-F60AEEC5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Báo cáo thực nghiệm CNTT.dotx</Template>
  <TotalTime>71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a45057 Phạm Phương Anh</cp:lastModifiedBy>
  <cp:revision>57</cp:revision>
  <cp:lastPrinted>2024-05-29T03:45:00Z</cp:lastPrinted>
  <dcterms:created xsi:type="dcterms:W3CDTF">2025-06-11T14:50:00Z</dcterms:created>
  <dcterms:modified xsi:type="dcterms:W3CDTF">2025-06-12T03:39:00Z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2023-06-07T02:36:03Z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815893dd-4bfb-48e4-80f2-9ba503618bbd</vt:lpwstr>
  </property>
  <property fmtid="{D5CDD505-2E9C-101B-9397-08002B2CF9AE}" pid="7" name="MSIP_Label_defa4170-0d19-0005-0004-bc88714345d2_ActionId">
    <vt:lpwstr>c119e49e-2b0e-4f9e-abc6-f35d12b61e7d</vt:lpwstr>
  </property>
  <property fmtid="{D5CDD505-2E9C-101B-9397-08002B2CF9AE}" pid="8" name="MSIP_Label_defa4170-0d19-0005-0004-bc88714345d2_ContentBits">
    <vt:lpwstr>0</vt:lpwstr>
  </property>
</Properties>
</file>