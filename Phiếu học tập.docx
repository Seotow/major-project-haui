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D4333" w14:textId="07630946" w:rsidR="00EF4252" w:rsidRPr="00EF4252" w:rsidRDefault="00EF4252" w:rsidP="00EF4252">
      <w:pPr>
        <w:spacing w:line="312" w:lineRule="auto"/>
        <w:jc w:val="center"/>
        <w:rPr>
          <w:b/>
          <w:szCs w:val="28"/>
          <w:lang w:val="fr-FR"/>
        </w:rPr>
      </w:pPr>
      <w:r w:rsidRPr="00EF4252">
        <w:rPr>
          <w:b/>
          <w:szCs w:val="28"/>
          <w:lang w:val="fr-FR"/>
        </w:rPr>
        <w:t>PHIẾU HỌC TẬP CÁ</w:t>
      </w:r>
      <w:r w:rsidR="00933287">
        <w:rPr>
          <w:b/>
          <w:szCs w:val="28"/>
          <w:lang w:val="fr-FR"/>
        </w:rPr>
        <w:t xml:space="preserve"> NHÂN</w:t>
      </w:r>
      <w:r w:rsidRPr="00EF4252">
        <w:rPr>
          <w:b/>
          <w:szCs w:val="28"/>
          <w:lang w:val="fr-FR"/>
        </w:rPr>
        <w:t xml:space="preserve"> NHÓM</w:t>
      </w:r>
    </w:p>
    <w:p w14:paraId="1637D37F" w14:textId="77777777" w:rsidR="00EF4252" w:rsidRPr="00EF4252" w:rsidRDefault="00EF4252" w:rsidP="00933287">
      <w:pPr>
        <w:ind w:firstLine="709"/>
        <w:rPr>
          <w:b/>
          <w:szCs w:val="28"/>
        </w:rPr>
      </w:pPr>
      <w:r w:rsidRPr="00EF4252">
        <w:rPr>
          <w:b/>
          <w:szCs w:val="28"/>
        </w:rPr>
        <w:t>I. Thông tin chung</w:t>
      </w:r>
    </w:p>
    <w:p w14:paraId="76B96C0D" w14:textId="556328CF" w:rsidR="00EF4252" w:rsidRPr="00EF4252" w:rsidRDefault="00EF4252" w:rsidP="00933287">
      <w:pPr>
        <w:rPr>
          <w:bCs/>
          <w:szCs w:val="28"/>
        </w:rPr>
      </w:pPr>
      <w:r w:rsidRPr="00EF4252">
        <w:rPr>
          <w:bCs/>
          <w:szCs w:val="28"/>
        </w:rPr>
        <w:t>1. Tên lớp:</w:t>
      </w:r>
      <w:r w:rsidRPr="00EF4252">
        <w:rPr>
          <w:bCs/>
          <w:szCs w:val="28"/>
        </w:rPr>
        <w:t xml:space="preserve"> </w:t>
      </w:r>
      <w:r w:rsidRPr="00EF4252">
        <w:rPr>
          <w:szCs w:val="28"/>
        </w:rPr>
        <w:t>20242IT6122001</w:t>
      </w:r>
      <w:r w:rsidRPr="00EF4252">
        <w:rPr>
          <w:bCs/>
          <w:szCs w:val="28"/>
        </w:rPr>
        <w:t xml:space="preserve"> </w:t>
      </w:r>
      <w:r w:rsidRPr="00EF4252">
        <w:rPr>
          <w:bCs/>
          <w:szCs w:val="28"/>
        </w:rPr>
        <w:t>Khóa:</w:t>
      </w:r>
      <w:r w:rsidRPr="00EF4252">
        <w:rPr>
          <w:bCs/>
          <w:szCs w:val="28"/>
        </w:rPr>
        <w:t xml:space="preserve"> K17</w:t>
      </w:r>
      <w:r w:rsidRPr="00EF4252">
        <w:rPr>
          <w:bCs/>
          <w:szCs w:val="28"/>
        </w:rPr>
        <w:t xml:space="preserve"> </w:t>
      </w:r>
      <w:r w:rsidRPr="00EF4252">
        <w:rPr>
          <w:bCs/>
          <w:szCs w:val="28"/>
        </w:rPr>
        <w:tab/>
        <w:t>2. Tên nhóm:</w:t>
      </w:r>
      <w:r w:rsidRPr="00EF4252">
        <w:rPr>
          <w:bCs/>
          <w:szCs w:val="28"/>
        </w:rPr>
        <w:t xml:space="preserve"> 5</w:t>
      </w:r>
    </w:p>
    <w:p w14:paraId="4273226A" w14:textId="28A4711B" w:rsidR="00EF4252" w:rsidRPr="00EF4252" w:rsidRDefault="00EF4252" w:rsidP="00933287">
      <w:pPr>
        <w:tabs>
          <w:tab w:val="left" w:pos="1260"/>
        </w:tabs>
        <w:ind w:left="90" w:firstLine="630"/>
        <w:rPr>
          <w:bCs/>
          <w:szCs w:val="28"/>
        </w:rPr>
      </w:pPr>
      <w:r w:rsidRPr="00EF4252">
        <w:rPr>
          <w:bCs/>
          <w:szCs w:val="28"/>
        </w:rPr>
        <w:t xml:space="preserve"> Họ và tên thành viên trong nhóm: </w:t>
      </w:r>
      <w:r w:rsidRPr="00EF4252">
        <w:rPr>
          <w:szCs w:val="28"/>
        </w:rPr>
        <w:t xml:space="preserve">1) </w:t>
      </w:r>
      <w:r w:rsidRPr="00EF4252">
        <w:rPr>
          <w:szCs w:val="28"/>
        </w:rPr>
        <w:t>Hoàng Nguyễn Tùng Huy; 2) Nguyễn Trung Hiếu; 3) Nguyễn Mạnh Hoàn; 4) Đinh Duy Thái; 5) Nguyễn Khải Hưng</w:t>
      </w:r>
    </w:p>
    <w:p w14:paraId="55FC015E" w14:textId="77777777" w:rsidR="00EF4252" w:rsidRPr="00EF4252" w:rsidRDefault="00EF4252" w:rsidP="00933287">
      <w:pPr>
        <w:ind w:firstLine="709"/>
        <w:rPr>
          <w:b/>
          <w:szCs w:val="28"/>
        </w:rPr>
      </w:pPr>
      <w:r w:rsidRPr="00EF4252">
        <w:rPr>
          <w:b/>
          <w:szCs w:val="28"/>
        </w:rPr>
        <w:t>II. Nội dung học tập</w:t>
      </w:r>
    </w:p>
    <w:p w14:paraId="3FCD4A37" w14:textId="4D197329" w:rsidR="00EF4252" w:rsidRPr="00EF4252" w:rsidRDefault="00EF4252" w:rsidP="00933287">
      <w:pPr>
        <w:pStyle w:val="ListParagraph"/>
        <w:numPr>
          <w:ilvl w:val="0"/>
          <w:numId w:val="8"/>
        </w:numPr>
        <w:contextualSpacing/>
        <w:jc w:val="both"/>
        <w:rPr>
          <w:bCs/>
          <w:szCs w:val="28"/>
        </w:rPr>
      </w:pPr>
      <w:r w:rsidRPr="00EF4252">
        <w:rPr>
          <w:bCs/>
          <w:szCs w:val="28"/>
        </w:rPr>
        <w:t xml:space="preserve">Tên chủ đề: </w:t>
      </w:r>
      <w:r w:rsidRPr="00EF4252">
        <w:rPr>
          <w:bCs/>
          <w:szCs w:val="28"/>
        </w:rPr>
        <w:t>Xây dựng và thiết kế game 2D platform “Tiny Fight”</w:t>
      </w:r>
    </w:p>
    <w:p w14:paraId="41A4FC5E" w14:textId="77777777" w:rsidR="00EF4252" w:rsidRPr="00EF4252" w:rsidRDefault="00EF4252" w:rsidP="00933287">
      <w:pPr>
        <w:ind w:firstLine="709"/>
        <w:rPr>
          <w:bCs/>
          <w:szCs w:val="28"/>
        </w:rPr>
      </w:pPr>
      <w:r w:rsidRPr="00EF4252">
        <w:rPr>
          <w:bCs/>
          <w:szCs w:val="28"/>
        </w:rPr>
        <w:t>2. Hoạt động của sinh viên:</w:t>
      </w:r>
    </w:p>
    <w:p w14:paraId="71727A90" w14:textId="1152D54C" w:rsidR="00EF4252" w:rsidRPr="00EF4252" w:rsidRDefault="00EF4252" w:rsidP="00933287">
      <w:pPr>
        <w:ind w:left="851"/>
        <w:rPr>
          <w:bCs/>
          <w:szCs w:val="28"/>
        </w:rPr>
      </w:pPr>
      <w:r w:rsidRPr="00EF4252">
        <w:rPr>
          <w:bCs/>
          <w:szCs w:val="28"/>
        </w:rPr>
        <w:t xml:space="preserve">- Vận dụng được kiến thức về lập trình </w:t>
      </w:r>
      <w:r w:rsidRPr="00EF4252">
        <w:rPr>
          <w:bCs/>
          <w:szCs w:val="28"/>
        </w:rPr>
        <w:t>game để xây dựng game</w:t>
      </w:r>
      <w:r>
        <w:rPr>
          <w:bCs/>
          <w:szCs w:val="28"/>
        </w:rPr>
        <w:t xml:space="preserve"> </w:t>
      </w:r>
      <w:r w:rsidRPr="00EF4252">
        <w:rPr>
          <w:bCs/>
          <w:szCs w:val="28"/>
        </w:rPr>
        <w:t xml:space="preserve">2D </w:t>
      </w:r>
      <w:r>
        <w:rPr>
          <w:bCs/>
          <w:szCs w:val="28"/>
        </w:rPr>
        <w:t>platform “Tiny Fight”</w:t>
      </w:r>
      <w:r w:rsidRPr="00EF4252">
        <w:rPr>
          <w:bCs/>
          <w:szCs w:val="28"/>
        </w:rPr>
        <w:t xml:space="preserve"> trên Unity</w:t>
      </w:r>
      <w:r w:rsidRPr="00EF4252">
        <w:rPr>
          <w:bCs/>
          <w:szCs w:val="28"/>
        </w:rPr>
        <w:t>.</w:t>
      </w:r>
    </w:p>
    <w:p w14:paraId="4FD4CD0A" w14:textId="7A19C006" w:rsidR="00EF4252" w:rsidRPr="00EF4252" w:rsidRDefault="00EF4252" w:rsidP="00933287">
      <w:pPr>
        <w:ind w:left="851"/>
        <w:rPr>
          <w:bCs/>
          <w:szCs w:val="28"/>
        </w:rPr>
      </w:pPr>
      <w:r w:rsidRPr="00EF4252">
        <w:rPr>
          <w:bCs/>
          <w:szCs w:val="28"/>
        </w:rPr>
        <w:t xml:space="preserve">- </w:t>
      </w:r>
      <w:r w:rsidRPr="00EF4252">
        <w:rPr>
          <w:rFonts w:eastAsia="Times New Roman"/>
          <w:szCs w:val="28"/>
        </w:rPr>
        <w:t xml:space="preserve">Xây dựng được bản mô tả yêu cầu, chức năng của </w:t>
      </w:r>
      <w:r w:rsidRPr="00EF4252">
        <w:rPr>
          <w:rFonts w:eastAsia="Times New Roman"/>
          <w:szCs w:val="28"/>
        </w:rPr>
        <w:t>game “Tiny Fight”</w:t>
      </w:r>
    </w:p>
    <w:p w14:paraId="4D273B8F" w14:textId="07A4DFEB" w:rsidR="00EF4252" w:rsidRPr="00EF4252" w:rsidRDefault="00EF4252" w:rsidP="00933287">
      <w:pPr>
        <w:ind w:left="851"/>
        <w:rPr>
          <w:bCs/>
          <w:szCs w:val="28"/>
        </w:rPr>
      </w:pPr>
      <w:r w:rsidRPr="00EF4252">
        <w:rPr>
          <w:bCs/>
          <w:szCs w:val="28"/>
        </w:rPr>
        <w:t xml:space="preserve">- </w:t>
      </w:r>
      <w:r>
        <w:rPr>
          <w:rFonts w:eastAsia="Times New Roman"/>
          <w:szCs w:val="28"/>
        </w:rPr>
        <w:t>Đóng gói, xuất bản được game “Tiny Fight” để chạy được trên hệ điều hành Windows</w:t>
      </w:r>
    </w:p>
    <w:p w14:paraId="7524C120" w14:textId="77777777" w:rsidR="00EF4252" w:rsidRPr="00EF4252" w:rsidRDefault="00EF4252" w:rsidP="00933287">
      <w:pPr>
        <w:ind w:firstLine="709"/>
        <w:rPr>
          <w:bCs/>
          <w:szCs w:val="28"/>
        </w:rPr>
      </w:pPr>
      <w:r w:rsidRPr="00EF4252">
        <w:rPr>
          <w:bCs/>
          <w:szCs w:val="28"/>
        </w:rPr>
        <w:t xml:space="preserve">3. Sản phẩm nghiên cứu: </w:t>
      </w:r>
    </w:p>
    <w:p w14:paraId="1E11E336" w14:textId="29DCFD8E" w:rsidR="00EF4252" w:rsidRPr="00EF4252" w:rsidRDefault="00EF4252" w:rsidP="00933287">
      <w:pPr>
        <w:ind w:left="851"/>
        <w:rPr>
          <w:bCs/>
          <w:szCs w:val="28"/>
        </w:rPr>
      </w:pPr>
      <w:r w:rsidRPr="00EF4252">
        <w:rPr>
          <w:bCs/>
          <w:szCs w:val="28"/>
        </w:rPr>
        <w:t xml:space="preserve">- Quyển thuyết minh chủ đề thực </w:t>
      </w:r>
      <w:r w:rsidRPr="00EF4252">
        <w:rPr>
          <w:bCs/>
          <w:szCs w:val="28"/>
        </w:rPr>
        <w:t>hiện và</w:t>
      </w:r>
      <w:r w:rsidRPr="00EF4252">
        <w:rPr>
          <w:bCs/>
          <w:szCs w:val="28"/>
        </w:rPr>
        <w:t xml:space="preserve"> sản phẩm mã nguồn.</w:t>
      </w:r>
    </w:p>
    <w:p w14:paraId="2F464863" w14:textId="77777777" w:rsidR="00EF4252" w:rsidRPr="00EF4252" w:rsidRDefault="00EF4252" w:rsidP="00933287">
      <w:pPr>
        <w:ind w:firstLine="709"/>
        <w:rPr>
          <w:b/>
          <w:szCs w:val="28"/>
        </w:rPr>
      </w:pPr>
      <w:r w:rsidRPr="00EF4252">
        <w:rPr>
          <w:b/>
          <w:szCs w:val="28"/>
        </w:rPr>
        <w:t>III. Nhiệm vụ học tập</w:t>
      </w:r>
    </w:p>
    <w:p w14:paraId="3653D987" w14:textId="3F584083" w:rsidR="00EF4252" w:rsidRPr="00EF4252" w:rsidRDefault="00EF4252" w:rsidP="00933287">
      <w:pPr>
        <w:ind w:firstLine="709"/>
        <w:rPr>
          <w:bCs/>
          <w:szCs w:val="28"/>
        </w:rPr>
      </w:pPr>
      <w:r w:rsidRPr="00EF4252">
        <w:rPr>
          <w:bCs/>
          <w:szCs w:val="28"/>
        </w:rPr>
        <w:t xml:space="preserve">1. Hoàn thành bài tập lớn theo đúng thời gian quy định (từ ngày </w:t>
      </w:r>
      <w:r>
        <w:rPr>
          <w:bCs/>
          <w:szCs w:val="28"/>
        </w:rPr>
        <w:t>9/3/2025</w:t>
      </w:r>
      <w:r w:rsidRPr="00EF4252">
        <w:rPr>
          <w:bCs/>
          <w:szCs w:val="28"/>
        </w:rPr>
        <w:t xml:space="preserve"> đến ngày </w:t>
      </w:r>
      <w:r>
        <w:rPr>
          <w:bCs/>
          <w:szCs w:val="28"/>
        </w:rPr>
        <w:t>13/4/2025</w:t>
      </w:r>
      <w:r w:rsidRPr="00EF4252">
        <w:rPr>
          <w:bCs/>
          <w:szCs w:val="28"/>
        </w:rPr>
        <w:t>).</w:t>
      </w:r>
    </w:p>
    <w:p w14:paraId="49CCE888" w14:textId="77777777" w:rsidR="00EF4252" w:rsidRPr="00EF4252" w:rsidRDefault="00EF4252" w:rsidP="00933287">
      <w:pPr>
        <w:ind w:firstLine="709"/>
        <w:rPr>
          <w:bCs/>
          <w:szCs w:val="28"/>
        </w:rPr>
      </w:pPr>
      <w:r w:rsidRPr="00EF4252">
        <w:rPr>
          <w:bCs/>
          <w:szCs w:val="28"/>
        </w:rPr>
        <w:t>2. Báo cáo sản phẩm nghiên cứu theo chủ đề được giao trước giảng viên và những sinh viên khác</w:t>
      </w:r>
    </w:p>
    <w:p w14:paraId="5501971A" w14:textId="77777777" w:rsidR="00EF4252" w:rsidRPr="00EF4252" w:rsidRDefault="00EF4252" w:rsidP="00933287">
      <w:pPr>
        <w:ind w:firstLine="709"/>
        <w:rPr>
          <w:b/>
          <w:szCs w:val="28"/>
        </w:rPr>
      </w:pPr>
      <w:r w:rsidRPr="00EF4252">
        <w:rPr>
          <w:b/>
          <w:szCs w:val="28"/>
        </w:rPr>
        <w:t>IV. Học liệu thực hiện Bài tập lớn.</w:t>
      </w:r>
    </w:p>
    <w:p w14:paraId="390E974A" w14:textId="45DDD38D" w:rsidR="00EF4252" w:rsidRDefault="00EF4252" w:rsidP="00933287">
      <w:pPr>
        <w:ind w:firstLine="709"/>
        <w:rPr>
          <w:bCs/>
          <w:szCs w:val="28"/>
        </w:rPr>
      </w:pPr>
      <w:r w:rsidRPr="00EF4252">
        <w:rPr>
          <w:bCs/>
          <w:szCs w:val="28"/>
        </w:rPr>
        <w:t>1. Tài liệu học tập</w:t>
      </w:r>
      <w:r>
        <w:rPr>
          <w:bCs/>
          <w:szCs w:val="28"/>
        </w:rPr>
        <w:t>:</w:t>
      </w:r>
    </w:p>
    <w:p w14:paraId="57C7337F" w14:textId="77777777" w:rsidR="00EF4252" w:rsidRPr="00C0383A" w:rsidRDefault="00EF4252" w:rsidP="00933287">
      <w:pPr>
        <w:pStyle w:val="ListParagraph"/>
        <w:numPr>
          <w:ilvl w:val="0"/>
          <w:numId w:val="7"/>
        </w:numPr>
        <w:contextualSpacing/>
      </w:pPr>
      <w:r w:rsidRPr="00C0383A">
        <w:rPr>
          <w:lang w:eastAsia="ko-KR"/>
        </w:rPr>
        <w:t>Rykała, P. (2020). The growth of the gaming industry in the context of creative industries. Biblioteka Regionalisty. Regional Journal.</w:t>
      </w:r>
    </w:p>
    <w:p w14:paraId="39F61399" w14:textId="77777777" w:rsidR="00EF4252" w:rsidRPr="00C0383A" w:rsidRDefault="00EF4252" w:rsidP="00933287">
      <w:pPr>
        <w:pStyle w:val="ListParagraph"/>
        <w:numPr>
          <w:ilvl w:val="0"/>
          <w:numId w:val="7"/>
        </w:numPr>
        <w:contextualSpacing/>
      </w:pPr>
      <w:r w:rsidRPr="00C0383A">
        <w:rPr>
          <w:lang w:eastAsia="ko-KR"/>
        </w:rPr>
        <w:t>Dave Calabrese (2014). Unity 2D Game Development. Packt Publishing Ltd. Livery Place.</w:t>
      </w:r>
    </w:p>
    <w:p w14:paraId="2BB14AD8" w14:textId="6D3D0C8E" w:rsidR="00933287" w:rsidRDefault="00EF4252" w:rsidP="00933287">
      <w:pPr>
        <w:pStyle w:val="ListParagraph"/>
        <w:numPr>
          <w:ilvl w:val="0"/>
          <w:numId w:val="7"/>
        </w:numPr>
        <w:contextualSpacing/>
      </w:pPr>
      <w:r w:rsidRPr="00C0383A">
        <w:t xml:space="preserve">Học phát triển game với Unity: </w:t>
      </w:r>
      <w:hyperlink r:id="rId8" w:history="1">
        <w:r w:rsidRPr="00C0383A">
          <w:rPr>
            <w:rStyle w:val="Hyperlink"/>
          </w:rPr>
          <w:t>Learn game development w/ Unity | Courses &amp; tutorials in game design, VR, AR, &amp; Real-time 3D | Unity Learn</w:t>
        </w:r>
      </w:hyperlink>
      <w:r w:rsidRPr="00C0383A">
        <w:t>, 16/4/2</w:t>
      </w:r>
      <w:r w:rsidR="00933287">
        <w:t>025</w:t>
      </w:r>
    </w:p>
    <w:p w14:paraId="07C73EE9" w14:textId="4DF908F6" w:rsidR="00933287" w:rsidRPr="00933287" w:rsidRDefault="00933287" w:rsidP="00933287">
      <w:pPr>
        <w:contextualSpacing/>
        <w:rPr>
          <w:szCs w:val="28"/>
        </w:rPr>
      </w:pPr>
      <w:r>
        <w:rPr>
          <w:bCs/>
          <w:szCs w:val="28"/>
        </w:rPr>
        <w:lastRenderedPageBreak/>
        <w:t>2. Phương tiện, nguyên liệu thực hiện bài tập lớn:</w:t>
      </w:r>
      <w:r>
        <w:rPr>
          <w:bCs/>
          <w:szCs w:val="28"/>
        </w:rPr>
        <w:t xml:space="preserve"> </w:t>
      </w:r>
      <w:r w:rsidRPr="00933287">
        <w:rPr>
          <w:bCs/>
          <w:szCs w:val="28"/>
        </w:rPr>
        <w:t>Unity Engine</w:t>
      </w:r>
      <w:r>
        <w:rPr>
          <w:bCs/>
          <w:szCs w:val="28"/>
        </w:rPr>
        <w:t>, Visual Studio 2022, Unity Assets Store</w:t>
      </w:r>
    </w:p>
    <w:sectPr w:rsidR="00933287" w:rsidRPr="00933287" w:rsidSect="00933287">
      <w:headerReference w:type="default" r:id="rId9"/>
      <w:pgSz w:w="11906" w:h="16838" w:code="9"/>
      <w:pgMar w:top="810" w:right="1134" w:bottom="360" w:left="117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31058" w14:textId="77777777" w:rsidR="00EF4252" w:rsidRPr="00840031" w:rsidRDefault="00EF4252" w:rsidP="00926A07">
      <w:pPr>
        <w:spacing w:line="240" w:lineRule="auto"/>
      </w:pPr>
      <w:r w:rsidRPr="00840031">
        <w:separator/>
      </w:r>
    </w:p>
  </w:endnote>
  <w:endnote w:type="continuationSeparator" w:id="0">
    <w:p w14:paraId="2EC7834C" w14:textId="77777777" w:rsidR="00EF4252" w:rsidRPr="00840031" w:rsidRDefault="00EF4252" w:rsidP="00926A07">
      <w:pPr>
        <w:spacing w:line="240" w:lineRule="auto"/>
      </w:pPr>
      <w:r w:rsidRPr="0084003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B09C2" w14:textId="77777777" w:rsidR="00EF4252" w:rsidRPr="00840031" w:rsidRDefault="00EF4252" w:rsidP="00926A07">
      <w:pPr>
        <w:spacing w:line="240" w:lineRule="auto"/>
      </w:pPr>
      <w:r w:rsidRPr="00840031">
        <w:separator/>
      </w:r>
    </w:p>
  </w:footnote>
  <w:footnote w:type="continuationSeparator" w:id="0">
    <w:p w14:paraId="39F3DE17" w14:textId="77777777" w:rsidR="00EF4252" w:rsidRPr="00840031" w:rsidRDefault="00EF4252" w:rsidP="00926A07">
      <w:pPr>
        <w:spacing w:line="240" w:lineRule="auto"/>
      </w:pPr>
      <w:r w:rsidRPr="0084003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5B440" w14:textId="77777777" w:rsidR="000227EE" w:rsidRPr="00933287" w:rsidRDefault="000227EE" w:rsidP="009332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D0E3F"/>
    <w:multiLevelType w:val="multilevel"/>
    <w:tmpl w:val="9CFE4FC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94AA0"/>
    <w:multiLevelType w:val="multilevel"/>
    <w:tmpl w:val="8962EB20"/>
    <w:lvl w:ilvl="0">
      <w:start w:val="1"/>
      <w:numFmt w:val="decimal"/>
      <w:suff w:val="nothing"/>
      <w:lvlText w:val="[%1]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1341D0C"/>
    <w:multiLevelType w:val="multilevel"/>
    <w:tmpl w:val="266A2564"/>
    <w:lvl w:ilvl="0">
      <w:start w:val="1"/>
      <w:numFmt w:val="decimal"/>
      <w:lvlText w:val="Hình 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Bảng %1.%2. 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Hình %1.%3. "/>
      <w:lvlJc w:val="center"/>
      <w:pPr>
        <w:ind w:left="0" w:firstLine="288"/>
      </w:pPr>
      <w:rPr>
        <w:rFonts w:hint="default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0" w:firstLine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828236F"/>
    <w:multiLevelType w:val="hybridMultilevel"/>
    <w:tmpl w:val="20BC0DDC"/>
    <w:lvl w:ilvl="0" w:tplc="8F702358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36EA7"/>
    <w:multiLevelType w:val="multilevel"/>
    <w:tmpl w:val="FB0462BA"/>
    <w:lvl w:ilvl="0">
      <w:start w:val="1"/>
      <w:numFmt w:val="decimal"/>
      <w:pStyle w:val="Heading1"/>
      <w:suff w:val="nothing"/>
      <w:lvlText w:val="CHƯƠNG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pStyle w:val="Figures"/>
      <w:suff w:val="nothing"/>
      <w:lvlText w:val="Hình %1.%5.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Tables"/>
      <w:suff w:val="nothing"/>
      <w:lvlText w:val="Bảng %1.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4FB07C7"/>
    <w:multiLevelType w:val="hybridMultilevel"/>
    <w:tmpl w:val="9BD23546"/>
    <w:lvl w:ilvl="0" w:tplc="0A7A32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5569524">
    <w:abstractNumId w:val="4"/>
  </w:num>
  <w:num w:numId="2" w16cid:durableId="1732541428">
    <w:abstractNumId w:val="0"/>
  </w:num>
  <w:num w:numId="3" w16cid:durableId="749035555">
    <w:abstractNumId w:val="3"/>
  </w:num>
  <w:num w:numId="4" w16cid:durableId="659238167">
    <w:abstractNumId w:val="2"/>
  </w:num>
  <w:num w:numId="5" w16cid:durableId="14662679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3688349">
    <w:abstractNumId w:val="2"/>
  </w:num>
  <w:num w:numId="7" w16cid:durableId="71901859">
    <w:abstractNumId w:val="1"/>
  </w:num>
  <w:num w:numId="8" w16cid:durableId="2138448535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lignBordersAndEdges/>
  <w:proofState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52"/>
    <w:rsid w:val="00005641"/>
    <w:rsid w:val="000064F5"/>
    <w:rsid w:val="00010AB9"/>
    <w:rsid w:val="000227EE"/>
    <w:rsid w:val="0002650E"/>
    <w:rsid w:val="000328F9"/>
    <w:rsid w:val="000447C3"/>
    <w:rsid w:val="00044CFB"/>
    <w:rsid w:val="000459E1"/>
    <w:rsid w:val="00046062"/>
    <w:rsid w:val="00052AF1"/>
    <w:rsid w:val="000546A7"/>
    <w:rsid w:val="00056008"/>
    <w:rsid w:val="00056AF3"/>
    <w:rsid w:val="0006050D"/>
    <w:rsid w:val="000627A8"/>
    <w:rsid w:val="00071377"/>
    <w:rsid w:val="00075DB3"/>
    <w:rsid w:val="00077ED3"/>
    <w:rsid w:val="00083004"/>
    <w:rsid w:val="000848F7"/>
    <w:rsid w:val="00091E57"/>
    <w:rsid w:val="00094F58"/>
    <w:rsid w:val="00097904"/>
    <w:rsid w:val="00097C76"/>
    <w:rsid w:val="000A0F72"/>
    <w:rsid w:val="000A544E"/>
    <w:rsid w:val="000B15A8"/>
    <w:rsid w:val="000D3BA3"/>
    <w:rsid w:val="000F0F5C"/>
    <w:rsid w:val="000F4AF2"/>
    <w:rsid w:val="000F7413"/>
    <w:rsid w:val="000F7BCD"/>
    <w:rsid w:val="00101E52"/>
    <w:rsid w:val="00107D4D"/>
    <w:rsid w:val="001105B2"/>
    <w:rsid w:val="001114E5"/>
    <w:rsid w:val="00116182"/>
    <w:rsid w:val="001215B6"/>
    <w:rsid w:val="0012195F"/>
    <w:rsid w:val="00124D9F"/>
    <w:rsid w:val="00133006"/>
    <w:rsid w:val="00141A1C"/>
    <w:rsid w:val="00144019"/>
    <w:rsid w:val="00145BBB"/>
    <w:rsid w:val="00153AFF"/>
    <w:rsid w:val="0016007E"/>
    <w:rsid w:val="00163134"/>
    <w:rsid w:val="0016327D"/>
    <w:rsid w:val="0017267C"/>
    <w:rsid w:val="001763E7"/>
    <w:rsid w:val="00176AC7"/>
    <w:rsid w:val="00180356"/>
    <w:rsid w:val="001826A9"/>
    <w:rsid w:val="00182B38"/>
    <w:rsid w:val="001867D2"/>
    <w:rsid w:val="001921EF"/>
    <w:rsid w:val="001A31EF"/>
    <w:rsid w:val="001B63C2"/>
    <w:rsid w:val="001C218F"/>
    <w:rsid w:val="001C510A"/>
    <w:rsid w:val="001D144B"/>
    <w:rsid w:val="001D1D73"/>
    <w:rsid w:val="001D5E12"/>
    <w:rsid w:val="001E021C"/>
    <w:rsid w:val="001E4E70"/>
    <w:rsid w:val="001E6318"/>
    <w:rsid w:val="001F2938"/>
    <w:rsid w:val="00205B0E"/>
    <w:rsid w:val="002114C2"/>
    <w:rsid w:val="00211590"/>
    <w:rsid w:val="002244BE"/>
    <w:rsid w:val="00224E5E"/>
    <w:rsid w:val="002263ED"/>
    <w:rsid w:val="00235D69"/>
    <w:rsid w:val="00236763"/>
    <w:rsid w:val="00240632"/>
    <w:rsid w:val="00241A8A"/>
    <w:rsid w:val="00244DEB"/>
    <w:rsid w:val="002466DF"/>
    <w:rsid w:val="00247054"/>
    <w:rsid w:val="00247F49"/>
    <w:rsid w:val="002520B4"/>
    <w:rsid w:val="00253E18"/>
    <w:rsid w:val="002605DF"/>
    <w:rsid w:val="00260ABB"/>
    <w:rsid w:val="0026483C"/>
    <w:rsid w:val="00267EEE"/>
    <w:rsid w:val="002723D0"/>
    <w:rsid w:val="002723D1"/>
    <w:rsid w:val="00276D3D"/>
    <w:rsid w:val="00284374"/>
    <w:rsid w:val="00291B30"/>
    <w:rsid w:val="002948C4"/>
    <w:rsid w:val="00296681"/>
    <w:rsid w:val="00296A9A"/>
    <w:rsid w:val="002A698B"/>
    <w:rsid w:val="002A7206"/>
    <w:rsid w:val="002B3105"/>
    <w:rsid w:val="002B4588"/>
    <w:rsid w:val="002C2882"/>
    <w:rsid w:val="002E5991"/>
    <w:rsid w:val="002F6B98"/>
    <w:rsid w:val="00300CD6"/>
    <w:rsid w:val="00301F08"/>
    <w:rsid w:val="0031067B"/>
    <w:rsid w:val="00317928"/>
    <w:rsid w:val="00321A2B"/>
    <w:rsid w:val="00321C91"/>
    <w:rsid w:val="0032300C"/>
    <w:rsid w:val="003242EA"/>
    <w:rsid w:val="003276C5"/>
    <w:rsid w:val="003339FC"/>
    <w:rsid w:val="00334337"/>
    <w:rsid w:val="00335641"/>
    <w:rsid w:val="00350B16"/>
    <w:rsid w:val="0035125D"/>
    <w:rsid w:val="003648E2"/>
    <w:rsid w:val="00372A49"/>
    <w:rsid w:val="003871AF"/>
    <w:rsid w:val="00387318"/>
    <w:rsid w:val="003877E0"/>
    <w:rsid w:val="00392736"/>
    <w:rsid w:val="003946D8"/>
    <w:rsid w:val="00394CAA"/>
    <w:rsid w:val="00395A2C"/>
    <w:rsid w:val="003A60ED"/>
    <w:rsid w:val="003B1477"/>
    <w:rsid w:val="003B4662"/>
    <w:rsid w:val="003C3178"/>
    <w:rsid w:val="003C698C"/>
    <w:rsid w:val="003C6C54"/>
    <w:rsid w:val="003D195B"/>
    <w:rsid w:val="003D1EE1"/>
    <w:rsid w:val="003D3000"/>
    <w:rsid w:val="003D3884"/>
    <w:rsid w:val="003D4AB6"/>
    <w:rsid w:val="003D4FB7"/>
    <w:rsid w:val="003D7849"/>
    <w:rsid w:val="003E1170"/>
    <w:rsid w:val="003E5FB6"/>
    <w:rsid w:val="003F0BFC"/>
    <w:rsid w:val="003F7E39"/>
    <w:rsid w:val="00402A84"/>
    <w:rsid w:val="004044B7"/>
    <w:rsid w:val="00404AA4"/>
    <w:rsid w:val="00410558"/>
    <w:rsid w:val="00430A06"/>
    <w:rsid w:val="00436C0F"/>
    <w:rsid w:val="00436D06"/>
    <w:rsid w:val="00453374"/>
    <w:rsid w:val="00454FA7"/>
    <w:rsid w:val="00455DBF"/>
    <w:rsid w:val="004570F0"/>
    <w:rsid w:val="00461AC4"/>
    <w:rsid w:val="00463485"/>
    <w:rsid w:val="00464225"/>
    <w:rsid w:val="004727AD"/>
    <w:rsid w:val="00472B68"/>
    <w:rsid w:val="00475D8F"/>
    <w:rsid w:val="00480AB6"/>
    <w:rsid w:val="0048398D"/>
    <w:rsid w:val="00484048"/>
    <w:rsid w:val="004A1F6E"/>
    <w:rsid w:val="004A2CD5"/>
    <w:rsid w:val="004B5609"/>
    <w:rsid w:val="004B620C"/>
    <w:rsid w:val="004C33C8"/>
    <w:rsid w:val="004C51D2"/>
    <w:rsid w:val="004C5594"/>
    <w:rsid w:val="004C77D6"/>
    <w:rsid w:val="004D25E9"/>
    <w:rsid w:val="004D5E46"/>
    <w:rsid w:val="004E35AC"/>
    <w:rsid w:val="004E5622"/>
    <w:rsid w:val="004F12D9"/>
    <w:rsid w:val="004F224E"/>
    <w:rsid w:val="004F32DC"/>
    <w:rsid w:val="004F4EDA"/>
    <w:rsid w:val="004F532C"/>
    <w:rsid w:val="004F6F55"/>
    <w:rsid w:val="005103CB"/>
    <w:rsid w:val="005108AB"/>
    <w:rsid w:val="00532753"/>
    <w:rsid w:val="00535000"/>
    <w:rsid w:val="00537187"/>
    <w:rsid w:val="00537BC3"/>
    <w:rsid w:val="005426CA"/>
    <w:rsid w:val="005467BB"/>
    <w:rsid w:val="005512F4"/>
    <w:rsid w:val="005569BB"/>
    <w:rsid w:val="0056343E"/>
    <w:rsid w:val="00566794"/>
    <w:rsid w:val="00566A59"/>
    <w:rsid w:val="00567C6F"/>
    <w:rsid w:val="005743BD"/>
    <w:rsid w:val="00574A59"/>
    <w:rsid w:val="005761D7"/>
    <w:rsid w:val="00581C6E"/>
    <w:rsid w:val="005835F9"/>
    <w:rsid w:val="00591734"/>
    <w:rsid w:val="005927C6"/>
    <w:rsid w:val="00593B3B"/>
    <w:rsid w:val="005946A4"/>
    <w:rsid w:val="00596B36"/>
    <w:rsid w:val="005A003E"/>
    <w:rsid w:val="005A1698"/>
    <w:rsid w:val="005A24C1"/>
    <w:rsid w:val="005A28F0"/>
    <w:rsid w:val="005B2B1B"/>
    <w:rsid w:val="005B75DE"/>
    <w:rsid w:val="005C5029"/>
    <w:rsid w:val="005C505B"/>
    <w:rsid w:val="005C5FC7"/>
    <w:rsid w:val="005D4F8A"/>
    <w:rsid w:val="005D720F"/>
    <w:rsid w:val="005E3C79"/>
    <w:rsid w:val="005E45CB"/>
    <w:rsid w:val="005E4790"/>
    <w:rsid w:val="005F143F"/>
    <w:rsid w:val="005F1AD6"/>
    <w:rsid w:val="005F1C0D"/>
    <w:rsid w:val="005F1E74"/>
    <w:rsid w:val="005F343C"/>
    <w:rsid w:val="005F376F"/>
    <w:rsid w:val="005F5530"/>
    <w:rsid w:val="005F7731"/>
    <w:rsid w:val="00603A1F"/>
    <w:rsid w:val="00610EBE"/>
    <w:rsid w:val="006143BF"/>
    <w:rsid w:val="00614CDD"/>
    <w:rsid w:val="0062323D"/>
    <w:rsid w:val="006245FA"/>
    <w:rsid w:val="0062582E"/>
    <w:rsid w:val="0062611B"/>
    <w:rsid w:val="00633408"/>
    <w:rsid w:val="00633F3D"/>
    <w:rsid w:val="0063489F"/>
    <w:rsid w:val="00640FB5"/>
    <w:rsid w:val="00643DAC"/>
    <w:rsid w:val="00652811"/>
    <w:rsid w:val="006804EB"/>
    <w:rsid w:val="00683207"/>
    <w:rsid w:val="00685647"/>
    <w:rsid w:val="0069218F"/>
    <w:rsid w:val="006938DF"/>
    <w:rsid w:val="006940DF"/>
    <w:rsid w:val="00694D76"/>
    <w:rsid w:val="006A5151"/>
    <w:rsid w:val="006A7E87"/>
    <w:rsid w:val="006B20EA"/>
    <w:rsid w:val="006B3B7F"/>
    <w:rsid w:val="006B6F01"/>
    <w:rsid w:val="006B6FC1"/>
    <w:rsid w:val="006C18C7"/>
    <w:rsid w:val="006C192F"/>
    <w:rsid w:val="006C2B99"/>
    <w:rsid w:val="006C4FF6"/>
    <w:rsid w:val="006C79D7"/>
    <w:rsid w:val="006E580A"/>
    <w:rsid w:val="006F197D"/>
    <w:rsid w:val="006F4C34"/>
    <w:rsid w:val="006F71BE"/>
    <w:rsid w:val="00701892"/>
    <w:rsid w:val="00703783"/>
    <w:rsid w:val="007127DE"/>
    <w:rsid w:val="00712FD9"/>
    <w:rsid w:val="00717004"/>
    <w:rsid w:val="00720DAA"/>
    <w:rsid w:val="0072216F"/>
    <w:rsid w:val="00731137"/>
    <w:rsid w:val="0073160D"/>
    <w:rsid w:val="007335B0"/>
    <w:rsid w:val="00735E84"/>
    <w:rsid w:val="0073697A"/>
    <w:rsid w:val="00747114"/>
    <w:rsid w:val="00751BE6"/>
    <w:rsid w:val="0075320D"/>
    <w:rsid w:val="00755F16"/>
    <w:rsid w:val="007624C4"/>
    <w:rsid w:val="00762ADC"/>
    <w:rsid w:val="00763C4A"/>
    <w:rsid w:val="007643CF"/>
    <w:rsid w:val="007661CA"/>
    <w:rsid w:val="007705FB"/>
    <w:rsid w:val="00773B21"/>
    <w:rsid w:val="0077433F"/>
    <w:rsid w:val="00775B8B"/>
    <w:rsid w:val="00776168"/>
    <w:rsid w:val="007819C0"/>
    <w:rsid w:val="007833B4"/>
    <w:rsid w:val="00785A64"/>
    <w:rsid w:val="0078755B"/>
    <w:rsid w:val="0079346E"/>
    <w:rsid w:val="007A6A64"/>
    <w:rsid w:val="007A775A"/>
    <w:rsid w:val="007B08FC"/>
    <w:rsid w:val="007B21E0"/>
    <w:rsid w:val="007B549B"/>
    <w:rsid w:val="007B5B31"/>
    <w:rsid w:val="007B7DF7"/>
    <w:rsid w:val="007C10C4"/>
    <w:rsid w:val="007C115E"/>
    <w:rsid w:val="007C2D77"/>
    <w:rsid w:val="007C45B3"/>
    <w:rsid w:val="007E4543"/>
    <w:rsid w:val="007F0DB3"/>
    <w:rsid w:val="007F0EE3"/>
    <w:rsid w:val="00801190"/>
    <w:rsid w:val="008012A3"/>
    <w:rsid w:val="00802C32"/>
    <w:rsid w:val="00803963"/>
    <w:rsid w:val="00806EB6"/>
    <w:rsid w:val="008113BC"/>
    <w:rsid w:val="00820E5E"/>
    <w:rsid w:val="0082694A"/>
    <w:rsid w:val="00826A60"/>
    <w:rsid w:val="00830308"/>
    <w:rsid w:val="00830B6A"/>
    <w:rsid w:val="00831B9B"/>
    <w:rsid w:val="00834ECE"/>
    <w:rsid w:val="00836171"/>
    <w:rsid w:val="00836875"/>
    <w:rsid w:val="00836A97"/>
    <w:rsid w:val="00840031"/>
    <w:rsid w:val="00841B1D"/>
    <w:rsid w:val="00845BE3"/>
    <w:rsid w:val="00846EF4"/>
    <w:rsid w:val="00850BFA"/>
    <w:rsid w:val="00852390"/>
    <w:rsid w:val="00857013"/>
    <w:rsid w:val="00861B00"/>
    <w:rsid w:val="00864BEB"/>
    <w:rsid w:val="00867AAB"/>
    <w:rsid w:val="0087271C"/>
    <w:rsid w:val="008818BC"/>
    <w:rsid w:val="0088385F"/>
    <w:rsid w:val="008852D7"/>
    <w:rsid w:val="00886F9B"/>
    <w:rsid w:val="0088728E"/>
    <w:rsid w:val="008904D3"/>
    <w:rsid w:val="00892693"/>
    <w:rsid w:val="0089326C"/>
    <w:rsid w:val="008A209D"/>
    <w:rsid w:val="008A5107"/>
    <w:rsid w:val="008A76E5"/>
    <w:rsid w:val="008B03D5"/>
    <w:rsid w:val="008B26FA"/>
    <w:rsid w:val="008B4516"/>
    <w:rsid w:val="008B6397"/>
    <w:rsid w:val="008B715D"/>
    <w:rsid w:val="008C3949"/>
    <w:rsid w:val="008C45C2"/>
    <w:rsid w:val="008C5A42"/>
    <w:rsid w:val="008D0575"/>
    <w:rsid w:val="008D541B"/>
    <w:rsid w:val="008D6C9E"/>
    <w:rsid w:val="008E119C"/>
    <w:rsid w:val="008E536E"/>
    <w:rsid w:val="008E6A9F"/>
    <w:rsid w:val="008E741D"/>
    <w:rsid w:val="008F0CEC"/>
    <w:rsid w:val="008F1D50"/>
    <w:rsid w:val="008F601E"/>
    <w:rsid w:val="008F6F10"/>
    <w:rsid w:val="00911235"/>
    <w:rsid w:val="00912FE3"/>
    <w:rsid w:val="00916B0B"/>
    <w:rsid w:val="00922348"/>
    <w:rsid w:val="009256A6"/>
    <w:rsid w:val="00926A07"/>
    <w:rsid w:val="009313CA"/>
    <w:rsid w:val="00932DB4"/>
    <w:rsid w:val="00933287"/>
    <w:rsid w:val="009354E7"/>
    <w:rsid w:val="00940CD5"/>
    <w:rsid w:val="0094144E"/>
    <w:rsid w:val="00956159"/>
    <w:rsid w:val="00961F94"/>
    <w:rsid w:val="009626C7"/>
    <w:rsid w:val="0096379A"/>
    <w:rsid w:val="00964F1B"/>
    <w:rsid w:val="009659BA"/>
    <w:rsid w:val="0096787B"/>
    <w:rsid w:val="00975031"/>
    <w:rsid w:val="00980555"/>
    <w:rsid w:val="00980CF7"/>
    <w:rsid w:val="00986205"/>
    <w:rsid w:val="00990370"/>
    <w:rsid w:val="00993C5D"/>
    <w:rsid w:val="00993F0C"/>
    <w:rsid w:val="009A4B0B"/>
    <w:rsid w:val="009B3D97"/>
    <w:rsid w:val="009B59C9"/>
    <w:rsid w:val="009C0C77"/>
    <w:rsid w:val="009C1EB1"/>
    <w:rsid w:val="009C3838"/>
    <w:rsid w:val="009C3E9A"/>
    <w:rsid w:val="009C7568"/>
    <w:rsid w:val="009D11CC"/>
    <w:rsid w:val="009D4868"/>
    <w:rsid w:val="009D5BDD"/>
    <w:rsid w:val="009D5EE5"/>
    <w:rsid w:val="009D6E2D"/>
    <w:rsid w:val="009D76EA"/>
    <w:rsid w:val="009E5EF4"/>
    <w:rsid w:val="009E60C0"/>
    <w:rsid w:val="009E76A2"/>
    <w:rsid w:val="009F3AC4"/>
    <w:rsid w:val="00A002D8"/>
    <w:rsid w:val="00A019E0"/>
    <w:rsid w:val="00A029F1"/>
    <w:rsid w:val="00A02CA0"/>
    <w:rsid w:val="00A07BCE"/>
    <w:rsid w:val="00A15066"/>
    <w:rsid w:val="00A1755E"/>
    <w:rsid w:val="00A20B46"/>
    <w:rsid w:val="00A33C9B"/>
    <w:rsid w:val="00A34EB9"/>
    <w:rsid w:val="00A4566E"/>
    <w:rsid w:val="00A51EBD"/>
    <w:rsid w:val="00A65ECC"/>
    <w:rsid w:val="00A71830"/>
    <w:rsid w:val="00A74B0B"/>
    <w:rsid w:val="00A7640C"/>
    <w:rsid w:val="00A776F3"/>
    <w:rsid w:val="00A8261F"/>
    <w:rsid w:val="00A92D11"/>
    <w:rsid w:val="00A93801"/>
    <w:rsid w:val="00AA4065"/>
    <w:rsid w:val="00AA4D29"/>
    <w:rsid w:val="00AA6026"/>
    <w:rsid w:val="00AB3100"/>
    <w:rsid w:val="00AB6BB4"/>
    <w:rsid w:val="00AC0832"/>
    <w:rsid w:val="00AC1FF4"/>
    <w:rsid w:val="00AC437F"/>
    <w:rsid w:val="00AD15C3"/>
    <w:rsid w:val="00AD2E76"/>
    <w:rsid w:val="00AD4468"/>
    <w:rsid w:val="00AD4B0C"/>
    <w:rsid w:val="00AD51B4"/>
    <w:rsid w:val="00AD74C9"/>
    <w:rsid w:val="00AF39D3"/>
    <w:rsid w:val="00AF42D6"/>
    <w:rsid w:val="00AF56E5"/>
    <w:rsid w:val="00AF5D6F"/>
    <w:rsid w:val="00AF7E7F"/>
    <w:rsid w:val="00B1458F"/>
    <w:rsid w:val="00B233CF"/>
    <w:rsid w:val="00B2376D"/>
    <w:rsid w:val="00B23A17"/>
    <w:rsid w:val="00B30663"/>
    <w:rsid w:val="00B32FD3"/>
    <w:rsid w:val="00B35400"/>
    <w:rsid w:val="00B41F1D"/>
    <w:rsid w:val="00B4502D"/>
    <w:rsid w:val="00B46448"/>
    <w:rsid w:val="00B46B4B"/>
    <w:rsid w:val="00B52555"/>
    <w:rsid w:val="00B52ED6"/>
    <w:rsid w:val="00B53B84"/>
    <w:rsid w:val="00B568E1"/>
    <w:rsid w:val="00B60C39"/>
    <w:rsid w:val="00B62C7B"/>
    <w:rsid w:val="00B754B9"/>
    <w:rsid w:val="00B8174A"/>
    <w:rsid w:val="00B81C5F"/>
    <w:rsid w:val="00B81CA1"/>
    <w:rsid w:val="00B82A85"/>
    <w:rsid w:val="00B82E11"/>
    <w:rsid w:val="00B83643"/>
    <w:rsid w:val="00B83DF7"/>
    <w:rsid w:val="00B8574F"/>
    <w:rsid w:val="00B86D14"/>
    <w:rsid w:val="00B87731"/>
    <w:rsid w:val="00B905B2"/>
    <w:rsid w:val="00B968D8"/>
    <w:rsid w:val="00B97093"/>
    <w:rsid w:val="00BA70A7"/>
    <w:rsid w:val="00BB1544"/>
    <w:rsid w:val="00BB4D6E"/>
    <w:rsid w:val="00BB50F6"/>
    <w:rsid w:val="00BB6E41"/>
    <w:rsid w:val="00BB78C6"/>
    <w:rsid w:val="00BC2019"/>
    <w:rsid w:val="00BC2E1C"/>
    <w:rsid w:val="00BD57C1"/>
    <w:rsid w:val="00BD6760"/>
    <w:rsid w:val="00BE1609"/>
    <w:rsid w:val="00BE5DF3"/>
    <w:rsid w:val="00BE7F57"/>
    <w:rsid w:val="00BF04ED"/>
    <w:rsid w:val="00BF0C29"/>
    <w:rsid w:val="00BF776D"/>
    <w:rsid w:val="00C03C2C"/>
    <w:rsid w:val="00C04BAC"/>
    <w:rsid w:val="00C0580A"/>
    <w:rsid w:val="00C065EB"/>
    <w:rsid w:val="00C073B6"/>
    <w:rsid w:val="00C12CB1"/>
    <w:rsid w:val="00C14EA2"/>
    <w:rsid w:val="00C174D1"/>
    <w:rsid w:val="00C20EEF"/>
    <w:rsid w:val="00C216A3"/>
    <w:rsid w:val="00C266D0"/>
    <w:rsid w:val="00C2744C"/>
    <w:rsid w:val="00C32195"/>
    <w:rsid w:val="00C33AF9"/>
    <w:rsid w:val="00C36D15"/>
    <w:rsid w:val="00C37701"/>
    <w:rsid w:val="00C42CB7"/>
    <w:rsid w:val="00C4366D"/>
    <w:rsid w:val="00C44E58"/>
    <w:rsid w:val="00C46B2F"/>
    <w:rsid w:val="00C50167"/>
    <w:rsid w:val="00C530D8"/>
    <w:rsid w:val="00C5346F"/>
    <w:rsid w:val="00C549EC"/>
    <w:rsid w:val="00C54D01"/>
    <w:rsid w:val="00C5502D"/>
    <w:rsid w:val="00C605DB"/>
    <w:rsid w:val="00C61137"/>
    <w:rsid w:val="00C63AD3"/>
    <w:rsid w:val="00C64362"/>
    <w:rsid w:val="00C65C4C"/>
    <w:rsid w:val="00C6602D"/>
    <w:rsid w:val="00C67430"/>
    <w:rsid w:val="00C751E7"/>
    <w:rsid w:val="00C76A69"/>
    <w:rsid w:val="00C80E1D"/>
    <w:rsid w:val="00C81797"/>
    <w:rsid w:val="00C82012"/>
    <w:rsid w:val="00C83CB3"/>
    <w:rsid w:val="00C8496D"/>
    <w:rsid w:val="00C9076A"/>
    <w:rsid w:val="00C92995"/>
    <w:rsid w:val="00C9379B"/>
    <w:rsid w:val="00C9549D"/>
    <w:rsid w:val="00CA06E7"/>
    <w:rsid w:val="00CA57C2"/>
    <w:rsid w:val="00CB1E15"/>
    <w:rsid w:val="00CB72B4"/>
    <w:rsid w:val="00CB7371"/>
    <w:rsid w:val="00CB7DE8"/>
    <w:rsid w:val="00CD237E"/>
    <w:rsid w:val="00CD4C4C"/>
    <w:rsid w:val="00CE0235"/>
    <w:rsid w:val="00CE2ED9"/>
    <w:rsid w:val="00CE5C3C"/>
    <w:rsid w:val="00CE7FA2"/>
    <w:rsid w:val="00D00885"/>
    <w:rsid w:val="00D059C8"/>
    <w:rsid w:val="00D1075C"/>
    <w:rsid w:val="00D1200B"/>
    <w:rsid w:val="00D1371D"/>
    <w:rsid w:val="00D205ED"/>
    <w:rsid w:val="00D237E6"/>
    <w:rsid w:val="00D26A7F"/>
    <w:rsid w:val="00D27175"/>
    <w:rsid w:val="00D27C3A"/>
    <w:rsid w:val="00D34076"/>
    <w:rsid w:val="00D366F3"/>
    <w:rsid w:val="00D46D67"/>
    <w:rsid w:val="00D53453"/>
    <w:rsid w:val="00D5347C"/>
    <w:rsid w:val="00D55B77"/>
    <w:rsid w:val="00D57696"/>
    <w:rsid w:val="00D605AC"/>
    <w:rsid w:val="00D62CCC"/>
    <w:rsid w:val="00D64089"/>
    <w:rsid w:val="00D65915"/>
    <w:rsid w:val="00D669BE"/>
    <w:rsid w:val="00D73DC3"/>
    <w:rsid w:val="00D75AE8"/>
    <w:rsid w:val="00D816B1"/>
    <w:rsid w:val="00D8175A"/>
    <w:rsid w:val="00D83FE2"/>
    <w:rsid w:val="00D86086"/>
    <w:rsid w:val="00D918B2"/>
    <w:rsid w:val="00D92E4F"/>
    <w:rsid w:val="00D96E2C"/>
    <w:rsid w:val="00DA0FEE"/>
    <w:rsid w:val="00DA30CE"/>
    <w:rsid w:val="00DA4CEB"/>
    <w:rsid w:val="00DB26AD"/>
    <w:rsid w:val="00DB4FC6"/>
    <w:rsid w:val="00DB67DE"/>
    <w:rsid w:val="00DC3ABE"/>
    <w:rsid w:val="00DC491E"/>
    <w:rsid w:val="00DD341B"/>
    <w:rsid w:val="00DD4F72"/>
    <w:rsid w:val="00DD51D1"/>
    <w:rsid w:val="00DF5F30"/>
    <w:rsid w:val="00DF7322"/>
    <w:rsid w:val="00DF7771"/>
    <w:rsid w:val="00E011EB"/>
    <w:rsid w:val="00E01656"/>
    <w:rsid w:val="00E14A70"/>
    <w:rsid w:val="00E17388"/>
    <w:rsid w:val="00E2029D"/>
    <w:rsid w:val="00E2461D"/>
    <w:rsid w:val="00E2542D"/>
    <w:rsid w:val="00E26E21"/>
    <w:rsid w:val="00E30289"/>
    <w:rsid w:val="00E30A08"/>
    <w:rsid w:val="00E3170F"/>
    <w:rsid w:val="00E33002"/>
    <w:rsid w:val="00E333D7"/>
    <w:rsid w:val="00E404E6"/>
    <w:rsid w:val="00E411AC"/>
    <w:rsid w:val="00E45686"/>
    <w:rsid w:val="00E54A27"/>
    <w:rsid w:val="00E55AB4"/>
    <w:rsid w:val="00E569E8"/>
    <w:rsid w:val="00E615DF"/>
    <w:rsid w:val="00E6408E"/>
    <w:rsid w:val="00E67452"/>
    <w:rsid w:val="00E74E61"/>
    <w:rsid w:val="00E8112E"/>
    <w:rsid w:val="00E83F0C"/>
    <w:rsid w:val="00E865D5"/>
    <w:rsid w:val="00E93741"/>
    <w:rsid w:val="00E937C1"/>
    <w:rsid w:val="00E93BB2"/>
    <w:rsid w:val="00E970BD"/>
    <w:rsid w:val="00E97F1A"/>
    <w:rsid w:val="00EB2A41"/>
    <w:rsid w:val="00EB2FAB"/>
    <w:rsid w:val="00EC0E4C"/>
    <w:rsid w:val="00ED480F"/>
    <w:rsid w:val="00EE2725"/>
    <w:rsid w:val="00EE2768"/>
    <w:rsid w:val="00EE400E"/>
    <w:rsid w:val="00EF27C3"/>
    <w:rsid w:val="00EF4252"/>
    <w:rsid w:val="00F06423"/>
    <w:rsid w:val="00F10E93"/>
    <w:rsid w:val="00F167DB"/>
    <w:rsid w:val="00F17FB6"/>
    <w:rsid w:val="00F22348"/>
    <w:rsid w:val="00F23A96"/>
    <w:rsid w:val="00F24893"/>
    <w:rsid w:val="00F25FC4"/>
    <w:rsid w:val="00F27B1C"/>
    <w:rsid w:val="00F318C1"/>
    <w:rsid w:val="00F32311"/>
    <w:rsid w:val="00F32CF9"/>
    <w:rsid w:val="00F32D17"/>
    <w:rsid w:val="00F34182"/>
    <w:rsid w:val="00F36E52"/>
    <w:rsid w:val="00F37850"/>
    <w:rsid w:val="00F46BD9"/>
    <w:rsid w:val="00F47767"/>
    <w:rsid w:val="00F50312"/>
    <w:rsid w:val="00F50DF5"/>
    <w:rsid w:val="00F515AA"/>
    <w:rsid w:val="00F54C91"/>
    <w:rsid w:val="00F616F8"/>
    <w:rsid w:val="00F6669F"/>
    <w:rsid w:val="00F673D2"/>
    <w:rsid w:val="00F72339"/>
    <w:rsid w:val="00F80ADE"/>
    <w:rsid w:val="00F8136F"/>
    <w:rsid w:val="00F844B2"/>
    <w:rsid w:val="00F8509E"/>
    <w:rsid w:val="00F8613B"/>
    <w:rsid w:val="00F9156D"/>
    <w:rsid w:val="00F91826"/>
    <w:rsid w:val="00F9534E"/>
    <w:rsid w:val="00F96367"/>
    <w:rsid w:val="00F964B8"/>
    <w:rsid w:val="00F96AB5"/>
    <w:rsid w:val="00FA75B7"/>
    <w:rsid w:val="00FB1A3D"/>
    <w:rsid w:val="00FB2048"/>
    <w:rsid w:val="00FB245A"/>
    <w:rsid w:val="00FD07F9"/>
    <w:rsid w:val="00FD22C2"/>
    <w:rsid w:val="00FD331A"/>
    <w:rsid w:val="00FD60E2"/>
    <w:rsid w:val="00FD6E4A"/>
    <w:rsid w:val="00FD7F33"/>
    <w:rsid w:val="00FE2977"/>
    <w:rsid w:val="00FE6AAB"/>
    <w:rsid w:val="00FF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89846"/>
  <w15:chartTrackingRefBased/>
  <w15:docId w15:val="{B91D0CF0-6494-468C-92FF-BB4D2CB7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252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1AC"/>
    <w:pPr>
      <w:keepNext/>
      <w:keepLines/>
      <w:pageBreakBefore/>
      <w:numPr>
        <w:numId w:val="1"/>
      </w:numPr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5DE"/>
    <w:pPr>
      <w:keepNext/>
      <w:keepLines/>
      <w:numPr>
        <w:ilvl w:val="1"/>
        <w:numId w:val="1"/>
      </w:numPr>
      <w:adjustRightInd w:val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Heading2"/>
    <w:next w:val="Heading2"/>
    <w:link w:val="Heading3Char"/>
    <w:uiPriority w:val="9"/>
    <w:unhideWhenUsed/>
    <w:qFormat/>
    <w:rsid w:val="005B75DE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Heading3"/>
    <w:next w:val="Heading3"/>
    <w:link w:val="Heading4Char"/>
    <w:uiPriority w:val="9"/>
    <w:unhideWhenUsed/>
    <w:qFormat/>
    <w:rsid w:val="008B03D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371D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71D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71D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71D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71D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1AC"/>
    <w:rPr>
      <w:rFonts w:ascii="Times New Roman" w:eastAsiaTheme="majorEastAsia" w:hAnsi="Times New Roman" w:cstheme="majorBidi"/>
      <w:b/>
      <w:sz w:val="32"/>
      <w:szCs w:val="32"/>
      <w:lang w:val="vi-VN"/>
    </w:rPr>
  </w:style>
  <w:style w:type="character" w:customStyle="1" w:styleId="TablesChar">
    <w:name w:val="Tables Char"/>
    <w:basedOn w:val="FiguresChar"/>
    <w:link w:val="Tables"/>
    <w:rsid w:val="00240632"/>
    <w:rPr>
      <w:rFonts w:ascii="Times New Roman" w:hAnsi="Times New Roman"/>
      <w:i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5DE"/>
    <w:rPr>
      <w:rFonts w:ascii="Times New Roman" w:eastAsiaTheme="majorEastAsia" w:hAnsi="Times New Roman" w:cstheme="majorBidi"/>
      <w:b/>
      <w:sz w:val="28"/>
      <w:szCs w:val="26"/>
      <w:lang w:val="vi-VN"/>
    </w:rPr>
  </w:style>
  <w:style w:type="character" w:customStyle="1" w:styleId="Heading11Char">
    <w:name w:val="Heading 1.1 Char"/>
    <w:basedOn w:val="Heading1Char"/>
    <w:link w:val="Heading11"/>
    <w:rsid w:val="003D3884"/>
    <w:rPr>
      <w:rFonts w:ascii="Times New Roman" w:eastAsiaTheme="majorEastAsia" w:hAnsi="Times New Roman" w:cstheme="majorBidi"/>
      <w:b/>
      <w:sz w:val="32"/>
      <w:szCs w:val="32"/>
      <w:lang w:val="vi-VN"/>
    </w:rPr>
  </w:style>
  <w:style w:type="character" w:styleId="Hyperlink">
    <w:name w:val="Hyperlink"/>
    <w:basedOn w:val="DefaultParagraphFont"/>
    <w:uiPriority w:val="99"/>
    <w:unhideWhenUsed/>
    <w:rsid w:val="00626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1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611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12F4"/>
    <w:pPr>
      <w:numPr>
        <w:numId w:val="3"/>
      </w:numPr>
      <w:jc w:val="left"/>
    </w:pPr>
  </w:style>
  <w:style w:type="character" w:customStyle="1" w:styleId="Heading3Char">
    <w:name w:val="Heading 3 Char"/>
    <w:basedOn w:val="DefaultParagraphFont"/>
    <w:link w:val="Heading3"/>
    <w:uiPriority w:val="9"/>
    <w:rsid w:val="005B75DE"/>
    <w:rPr>
      <w:rFonts w:ascii="Times New Roman" w:eastAsiaTheme="majorEastAsia" w:hAnsi="Times New Roman" w:cstheme="majorBidi"/>
      <w:b/>
      <w:sz w:val="28"/>
      <w:szCs w:val="24"/>
      <w:lang w:val="vi-VN"/>
    </w:rPr>
  </w:style>
  <w:style w:type="character" w:styleId="Strong">
    <w:name w:val="Strong"/>
    <w:basedOn w:val="DefaultParagraphFont"/>
    <w:uiPriority w:val="22"/>
    <w:rsid w:val="00643DA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43DAC"/>
    <w:pPr>
      <w:ind w:firstLine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qFormat/>
    <w:rsid w:val="00643DAC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"/>
    <w:qFormat/>
    <w:rsid w:val="009E5EF4"/>
    <w:pPr>
      <w:ind w:firstLine="0"/>
      <w:jc w:val="left"/>
    </w:pPr>
  </w:style>
  <w:style w:type="paragraph" w:customStyle="1" w:styleId="Table">
    <w:name w:val="Table"/>
    <w:basedOn w:val="NoSpacing"/>
    <w:link w:val="TableChar"/>
    <w:qFormat/>
    <w:rsid w:val="00071377"/>
    <w:pPr>
      <w:framePr w:hSpace="180" w:wrap="around" w:vAnchor="text" w:hAnchor="text" w:y="1"/>
      <w:suppressOverlap/>
    </w:pPr>
  </w:style>
  <w:style w:type="character" w:customStyle="1" w:styleId="Heading4Char">
    <w:name w:val="Heading 4 Char"/>
    <w:basedOn w:val="DefaultParagraphFont"/>
    <w:link w:val="Heading4"/>
    <w:uiPriority w:val="9"/>
    <w:rsid w:val="008B03D5"/>
    <w:rPr>
      <w:rFonts w:ascii="Times New Roman" w:eastAsiaTheme="majorEastAsia" w:hAnsi="Times New Roman" w:cstheme="majorBidi"/>
      <w:b/>
      <w:iCs/>
      <w:sz w:val="28"/>
      <w:szCs w:val="24"/>
      <w:lang w:val="vi-VN"/>
    </w:rPr>
  </w:style>
  <w:style w:type="character" w:customStyle="1" w:styleId="NoSpacingChar">
    <w:name w:val="No Spacing Char"/>
    <w:basedOn w:val="DefaultParagraphFont"/>
    <w:link w:val="NoSpacing"/>
    <w:uiPriority w:val="1"/>
    <w:rsid w:val="009E5EF4"/>
    <w:rPr>
      <w:rFonts w:ascii="Times New Roman" w:hAnsi="Times New Roman"/>
      <w:sz w:val="26"/>
    </w:rPr>
  </w:style>
  <w:style w:type="character" w:customStyle="1" w:styleId="TableChar">
    <w:name w:val="Table Char"/>
    <w:basedOn w:val="NoSpacingChar"/>
    <w:link w:val="Table"/>
    <w:rsid w:val="00071377"/>
    <w:rPr>
      <w:rFonts w:ascii="Times New Roman" w:hAnsi="Times New Roman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1371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71D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71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7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7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926A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926A07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0064F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C14EA2"/>
  </w:style>
  <w:style w:type="paragraph" w:styleId="TOC1">
    <w:name w:val="toc 1"/>
    <w:basedOn w:val="Normal"/>
    <w:next w:val="Normal"/>
    <w:autoRedefine/>
    <w:uiPriority w:val="39"/>
    <w:unhideWhenUsed/>
    <w:rsid w:val="003242EA"/>
    <w:pPr>
      <w:tabs>
        <w:tab w:val="right" w:leader="dot" w:pos="8777"/>
      </w:tabs>
      <w:spacing w:after="100"/>
      <w:ind w:left="562" w:hanging="562"/>
    </w:pPr>
  </w:style>
  <w:style w:type="paragraph" w:styleId="TOC2">
    <w:name w:val="toc 2"/>
    <w:basedOn w:val="Normal"/>
    <w:next w:val="Normal"/>
    <w:autoRedefine/>
    <w:uiPriority w:val="39"/>
    <w:unhideWhenUsed/>
    <w:rsid w:val="00652811"/>
    <w:pPr>
      <w:spacing w:after="100"/>
      <w:ind w:left="144"/>
    </w:pPr>
  </w:style>
  <w:style w:type="paragraph" w:styleId="TOC3">
    <w:name w:val="toc 3"/>
    <w:basedOn w:val="Normal"/>
    <w:next w:val="Normal"/>
    <w:autoRedefine/>
    <w:uiPriority w:val="39"/>
    <w:unhideWhenUsed/>
    <w:rsid w:val="00A93801"/>
    <w:pPr>
      <w:tabs>
        <w:tab w:val="right" w:leader="dot" w:pos="8777"/>
      </w:tabs>
      <w:spacing w:after="100"/>
      <w:ind w:left="288"/>
    </w:pPr>
  </w:style>
  <w:style w:type="paragraph" w:customStyle="1" w:styleId="Figures">
    <w:name w:val="Figures"/>
    <w:basedOn w:val="NoSpacing"/>
    <w:link w:val="FiguresChar"/>
    <w:qFormat/>
    <w:rsid w:val="006C18C7"/>
    <w:pPr>
      <w:numPr>
        <w:ilvl w:val="4"/>
        <w:numId w:val="1"/>
      </w:numPr>
      <w:jc w:val="center"/>
    </w:pPr>
    <w:rPr>
      <w:i/>
    </w:rPr>
  </w:style>
  <w:style w:type="character" w:customStyle="1" w:styleId="FiguresChar">
    <w:name w:val="Figures Char"/>
    <w:basedOn w:val="NoSpacingChar"/>
    <w:link w:val="Figures"/>
    <w:rsid w:val="006C18C7"/>
    <w:rPr>
      <w:rFonts w:ascii="Times New Roman" w:hAnsi="Times New Roman"/>
      <w:i/>
      <w:sz w:val="28"/>
    </w:rPr>
  </w:style>
  <w:style w:type="paragraph" w:customStyle="1" w:styleId="Heading11">
    <w:name w:val="Heading 1.1"/>
    <w:basedOn w:val="Heading1"/>
    <w:link w:val="Heading11Char"/>
    <w:qFormat/>
    <w:rsid w:val="00980555"/>
    <w:pPr>
      <w:numPr>
        <w:numId w:val="0"/>
      </w:numPr>
    </w:pPr>
  </w:style>
  <w:style w:type="paragraph" w:customStyle="1" w:styleId="Center">
    <w:name w:val="Center"/>
    <w:basedOn w:val="NoSpacing"/>
    <w:qFormat/>
    <w:rsid w:val="006C18C7"/>
    <w:pPr>
      <w:jc w:val="center"/>
    </w:pPr>
  </w:style>
  <w:style w:type="paragraph" w:styleId="TableofFigures">
    <w:name w:val="table of figures"/>
    <w:basedOn w:val="Normal"/>
    <w:next w:val="Normal"/>
    <w:uiPriority w:val="99"/>
    <w:unhideWhenUsed/>
    <w:rsid w:val="006245FA"/>
    <w:pPr>
      <w:ind w:firstLine="0"/>
    </w:pPr>
  </w:style>
  <w:style w:type="paragraph" w:customStyle="1" w:styleId="Tables">
    <w:name w:val="Tables"/>
    <w:basedOn w:val="Figures"/>
    <w:link w:val="TablesChar"/>
    <w:qFormat/>
    <w:rsid w:val="009E76A2"/>
    <w:pPr>
      <w:numPr>
        <w:ilvl w:val="5"/>
      </w:numPr>
    </w:pPr>
  </w:style>
  <w:style w:type="table" w:customStyle="1" w:styleId="Table2">
    <w:name w:val="Table 2"/>
    <w:basedOn w:val="TableNormal"/>
    <w:uiPriority w:val="99"/>
    <w:rsid w:val="005F7731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E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D3"/>
    <w:rPr>
      <w:rFonts w:ascii="Times New Roman" w:hAnsi="Times New Roman"/>
      <w:sz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unit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otow\OneDrive\Documents\Custom%20Office%20Templates\B&#225;o%20c&#225;o%20th&#7921;c%20nghi&#7879;m%20CNT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0C751-3B74-46C6-8CD6-F60AEEC56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Báo cáo thực nghiệm CNTT.dotx</Template>
  <TotalTime>14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a45057 Phạm Phương Anh</cp:lastModifiedBy>
  <cp:revision>1</cp:revision>
  <cp:lastPrinted>2024-05-29T03:45:00Z</cp:lastPrinted>
  <dcterms:created xsi:type="dcterms:W3CDTF">2025-06-11T14:50:00Z</dcterms:created>
  <dcterms:modified xsi:type="dcterms:W3CDTF">2025-06-11T15:05:00Z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2023-06-07T02:36:03Z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815893dd-4bfb-48e4-80f2-9ba503618bbd</vt:lpwstr>
  </property>
  <property fmtid="{D5CDD505-2E9C-101B-9397-08002B2CF9AE}" pid="7" name="MSIP_Label_defa4170-0d19-0005-0004-bc88714345d2_ActionId">
    <vt:lpwstr>c119e49e-2b0e-4f9e-abc6-f35d12b61e7d</vt:lpwstr>
  </property>
  <property fmtid="{D5CDD505-2E9C-101B-9397-08002B2CF9AE}" pid="8" name="MSIP_Label_defa4170-0d19-0005-0004-bc88714345d2_ContentBits">
    <vt:lpwstr>0</vt:lpwstr>
  </property>
</Properties>
</file>